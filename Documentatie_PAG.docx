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3B7" w:rsidRPr="00F40205" w:rsidRDefault="00D773B7" w:rsidP="00D773B7">
      <w:pPr>
        <w:jc w:val="center"/>
        <w:rPr>
          <w:sz w:val="20"/>
        </w:rPr>
      </w:pPr>
      <w:r w:rsidRPr="00F40205">
        <w:rPr>
          <w:noProof/>
          <w:sz w:val="20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1168400</wp:posOffset>
            </wp:positionH>
            <wp:positionV relativeFrom="paragraph">
              <wp:posOffset>0</wp:posOffset>
            </wp:positionV>
            <wp:extent cx="4418965" cy="1117600"/>
            <wp:effectExtent l="0" t="0" r="635" b="6350"/>
            <wp:wrapSquare wrapText="bothSides"/>
            <wp:docPr id="1" name="Picture 0" descr="usv-sigl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v-sigla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3B7" w:rsidRDefault="00D773B7" w:rsidP="00D773B7">
      <w:pPr>
        <w:jc w:val="center"/>
        <w:rPr>
          <w:sz w:val="24"/>
          <w:szCs w:val="28"/>
        </w:rPr>
      </w:pPr>
    </w:p>
    <w:p w:rsidR="00D773B7" w:rsidRDefault="00D773B7" w:rsidP="00D773B7">
      <w:pPr>
        <w:jc w:val="center"/>
        <w:rPr>
          <w:sz w:val="24"/>
          <w:szCs w:val="28"/>
        </w:rPr>
      </w:pPr>
    </w:p>
    <w:p w:rsidR="00D773B7" w:rsidRDefault="00D773B7" w:rsidP="00D773B7">
      <w:pPr>
        <w:jc w:val="center"/>
        <w:rPr>
          <w:sz w:val="24"/>
          <w:szCs w:val="28"/>
        </w:rPr>
      </w:pPr>
    </w:p>
    <w:p w:rsidR="00D773B7" w:rsidRPr="00F40205" w:rsidRDefault="00D773B7" w:rsidP="00D773B7">
      <w:pPr>
        <w:jc w:val="center"/>
        <w:rPr>
          <w:b/>
          <w:i/>
          <w:sz w:val="24"/>
          <w:szCs w:val="28"/>
        </w:rPr>
      </w:pPr>
      <w:r w:rsidRPr="00F40205">
        <w:rPr>
          <w:b/>
          <w:i/>
          <w:sz w:val="24"/>
          <w:szCs w:val="28"/>
        </w:rPr>
        <w:t>Universitatea „Ștefan cel Mare” Suceava</w:t>
      </w:r>
    </w:p>
    <w:p w:rsidR="00D773B7" w:rsidRPr="00F40205" w:rsidRDefault="00D773B7" w:rsidP="00D773B7">
      <w:pPr>
        <w:jc w:val="center"/>
        <w:rPr>
          <w:b/>
          <w:i/>
          <w:sz w:val="24"/>
          <w:szCs w:val="28"/>
        </w:rPr>
      </w:pPr>
      <w:r w:rsidRPr="00F40205">
        <w:rPr>
          <w:b/>
          <w:i/>
          <w:sz w:val="24"/>
          <w:szCs w:val="28"/>
        </w:rPr>
        <w:t xml:space="preserve">Facultatea de Inginerie Electrică și Știința Calculatoarelor </w:t>
      </w:r>
    </w:p>
    <w:p w:rsidR="00D773B7" w:rsidRDefault="00D773B7" w:rsidP="00D773B7">
      <w:pPr>
        <w:jc w:val="center"/>
        <w:rPr>
          <w:b/>
          <w:color w:val="333399"/>
          <w:sz w:val="72"/>
          <w:szCs w:val="72"/>
        </w:rPr>
      </w:pPr>
    </w:p>
    <w:p w:rsidR="00D773B7" w:rsidRPr="004E5C87" w:rsidRDefault="00D55649" w:rsidP="00D773B7">
      <w:pPr>
        <w:jc w:val="center"/>
        <w:rPr>
          <w:b/>
          <w:color w:val="30243C" w:themeColor="accent5" w:themeShade="80"/>
          <w:sz w:val="56"/>
          <w:szCs w:val="72"/>
        </w:rPr>
      </w:pPr>
      <w:r w:rsidRPr="00D55649">
        <w:rPr>
          <w:noProof/>
          <w:color w:val="30243C" w:themeColor="accent5" w:themeShade="80"/>
          <w:lang w:val="en-US" w:eastAsia="en-US"/>
        </w:rPr>
        <w:pict>
          <v:line id="Straight Connector 3" o:spid="_x0000_s1026" style="position:absolute;left:0;text-align:left;z-index:251660288;visibility:visible;mso-wrap-distance-top:-3e-5mm;mso-wrap-distance-bottom:-3e-5mm" from="92.4pt,39.2pt" to="411.6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" strokecolor="#604878 [3208]" strokeweight="1.5pt">
            <v:stroke joinstyle="miter"/>
            <o:lock v:ext="edit" shapetype="f"/>
          </v:line>
        </w:pict>
      </w:r>
      <w:r w:rsidR="00D773B7" w:rsidRPr="004E5C87">
        <w:rPr>
          <w:b/>
          <w:color w:val="30243C" w:themeColor="accent5" w:themeShade="80"/>
          <w:sz w:val="56"/>
          <w:szCs w:val="72"/>
        </w:rPr>
        <w:t>PROIECT</w:t>
      </w:r>
    </w:p>
    <w:p w:rsidR="00D773B7" w:rsidRPr="004E5C87" w:rsidRDefault="00D773B7" w:rsidP="00D773B7">
      <w:pPr>
        <w:jc w:val="center"/>
        <w:rPr>
          <w:rFonts w:ascii="Cambria" w:hAnsi="Cambria"/>
          <w:color w:val="30243C" w:themeColor="accent5" w:themeShade="80"/>
          <w:sz w:val="44"/>
          <w:szCs w:val="44"/>
        </w:rPr>
      </w:pPr>
      <w:r>
        <w:rPr>
          <w:rFonts w:ascii="Cambria" w:hAnsi="Cambria"/>
          <w:color w:val="30243C" w:themeColor="accent5" w:themeShade="80"/>
          <w:sz w:val="44"/>
          <w:szCs w:val="44"/>
        </w:rPr>
        <w:t>Proiectarea aplicaţiilor grafice</w:t>
      </w:r>
    </w:p>
    <w:p w:rsidR="00D773B7" w:rsidRPr="004E5C87" w:rsidRDefault="00D773B7" w:rsidP="00D773B7">
      <w:pPr>
        <w:jc w:val="center"/>
        <w:rPr>
          <w:rFonts w:ascii="Cambria" w:hAnsi="Cambria"/>
          <w:color w:val="30243C" w:themeColor="accent5" w:themeShade="80"/>
          <w:sz w:val="44"/>
          <w:szCs w:val="44"/>
        </w:rPr>
      </w:pPr>
    </w:p>
    <w:p w:rsidR="00D773B7" w:rsidRPr="004E5C87" w:rsidRDefault="00C7515C" w:rsidP="00D773B7">
      <w:pPr>
        <w:jc w:val="center"/>
        <w:rPr>
          <w:rFonts w:ascii="Cambria" w:hAnsi="Cambria"/>
          <w:b/>
          <w:i/>
          <w:color w:val="30243C" w:themeColor="accent5" w:themeShade="80"/>
          <w:sz w:val="44"/>
          <w:szCs w:val="44"/>
        </w:rPr>
      </w:pPr>
      <w:r>
        <w:rPr>
          <w:rFonts w:ascii="Cambria" w:hAnsi="Cambria"/>
          <w:b/>
          <w:i/>
          <w:color w:val="30243C" w:themeColor="accent5" w:themeShade="80"/>
          <w:sz w:val="44"/>
          <w:szCs w:val="44"/>
        </w:rPr>
        <w:t>Breakout Bricks</w:t>
      </w:r>
    </w:p>
    <w:p w:rsidR="00D773B7" w:rsidRPr="00933638" w:rsidRDefault="00D773B7" w:rsidP="00D773B7">
      <w:pPr>
        <w:jc w:val="right"/>
        <w:rPr>
          <w:rFonts w:ascii="Cambria" w:hAnsi="Cambria"/>
          <w:b/>
          <w:color w:val="333399"/>
          <w:sz w:val="32"/>
          <w:szCs w:val="32"/>
        </w:rPr>
      </w:pPr>
    </w:p>
    <w:p w:rsidR="00D773B7" w:rsidRPr="00933638" w:rsidRDefault="00D773B7" w:rsidP="00D773B7">
      <w:pPr>
        <w:rPr>
          <w:rFonts w:ascii="Cambria" w:hAnsi="Cambria"/>
          <w:color w:val="333399"/>
          <w:sz w:val="32"/>
          <w:szCs w:val="32"/>
        </w:rPr>
      </w:pPr>
    </w:p>
    <w:p w:rsidR="00D773B7" w:rsidRPr="00933638" w:rsidRDefault="00D773B7" w:rsidP="00D773B7">
      <w:pPr>
        <w:tabs>
          <w:tab w:val="left" w:pos="4680"/>
        </w:tabs>
        <w:ind w:left="3960" w:firstLine="540"/>
        <w:rPr>
          <w:rFonts w:ascii="Cambria" w:hAnsi="Cambria"/>
          <w:color w:val="333399"/>
          <w:sz w:val="32"/>
          <w:szCs w:val="32"/>
        </w:rPr>
      </w:pPr>
      <w:r w:rsidRPr="00933638">
        <w:rPr>
          <w:rFonts w:ascii="Cambria" w:hAnsi="Cambria"/>
          <w:color w:val="333399"/>
          <w:sz w:val="32"/>
          <w:szCs w:val="32"/>
        </w:rPr>
        <w:t xml:space="preserve">Student: </w:t>
      </w:r>
      <w:r w:rsidR="00C7515C">
        <w:rPr>
          <w:rFonts w:ascii="Cambria" w:hAnsi="Cambria"/>
          <w:color w:val="333399"/>
          <w:sz w:val="32"/>
          <w:szCs w:val="32"/>
        </w:rPr>
        <w:t>Hreceniuc Adi</w:t>
      </w:r>
    </w:p>
    <w:p w:rsidR="00D773B7" w:rsidRDefault="00D773B7" w:rsidP="00D773B7">
      <w:pPr>
        <w:tabs>
          <w:tab w:val="left" w:pos="4680"/>
        </w:tabs>
        <w:ind w:left="3960" w:firstLine="540"/>
        <w:rPr>
          <w:rFonts w:ascii="Cambria" w:hAnsi="Cambria"/>
          <w:color w:val="333399"/>
          <w:sz w:val="32"/>
          <w:szCs w:val="32"/>
        </w:rPr>
      </w:pPr>
      <w:r>
        <w:rPr>
          <w:rFonts w:ascii="Cambria" w:hAnsi="Cambria"/>
          <w:color w:val="333399"/>
          <w:sz w:val="32"/>
          <w:szCs w:val="32"/>
        </w:rPr>
        <w:t xml:space="preserve">            Prof. indrumator: Gherman Ovidiu</w:t>
      </w:r>
    </w:p>
    <w:p w:rsidR="00D773B7" w:rsidRPr="00F40205" w:rsidRDefault="00D773B7" w:rsidP="00D773B7">
      <w:pPr>
        <w:tabs>
          <w:tab w:val="left" w:pos="4680"/>
        </w:tabs>
        <w:ind w:left="3960" w:firstLine="540"/>
        <w:rPr>
          <w:rStyle w:val="apple-style-span"/>
          <w:rFonts w:ascii="Cambria" w:hAnsi="Cambria"/>
          <w:color w:val="333399"/>
          <w:sz w:val="32"/>
          <w:szCs w:val="32"/>
        </w:rPr>
      </w:pPr>
      <w:r w:rsidRPr="00933638">
        <w:rPr>
          <w:rStyle w:val="apple-style-span"/>
          <w:rFonts w:ascii="Cambria" w:hAnsi="Cambria"/>
          <w:color w:val="333399"/>
          <w:sz w:val="32"/>
        </w:rPr>
        <w:t>Grupa:</w:t>
      </w:r>
      <w:r>
        <w:rPr>
          <w:rStyle w:val="apple-style-span"/>
          <w:rFonts w:ascii="Cambria" w:hAnsi="Cambria"/>
          <w:color w:val="333399"/>
          <w:sz w:val="32"/>
        </w:rPr>
        <w:t xml:space="preserve"> 3122 A</w:t>
      </w:r>
    </w:p>
    <w:p w:rsidR="00D773B7" w:rsidRDefault="00D773B7" w:rsidP="00D773B7">
      <w:pPr>
        <w:tabs>
          <w:tab w:val="left" w:pos="4680"/>
          <w:tab w:val="left" w:pos="6315"/>
        </w:tabs>
        <w:ind w:left="3960" w:firstLine="540"/>
        <w:rPr>
          <w:rStyle w:val="apple-style-span"/>
          <w:rFonts w:ascii="Cambria" w:hAnsi="Cambria"/>
          <w:color w:val="333399"/>
          <w:sz w:val="32"/>
        </w:rPr>
      </w:pPr>
      <w:r>
        <w:rPr>
          <w:rStyle w:val="apple-style-span"/>
          <w:rFonts w:ascii="Cambria" w:hAnsi="Cambria"/>
          <w:color w:val="333399"/>
          <w:sz w:val="32"/>
        </w:rPr>
        <w:t xml:space="preserve">            Specializare: Calculatoare</w:t>
      </w:r>
    </w:p>
    <w:p w:rsidR="00D773B7" w:rsidRDefault="00D773B7" w:rsidP="00D773B7">
      <w:pPr>
        <w:tabs>
          <w:tab w:val="left" w:pos="4680"/>
          <w:tab w:val="left" w:pos="6315"/>
        </w:tabs>
        <w:ind w:left="3960" w:firstLine="540"/>
        <w:rPr>
          <w:rStyle w:val="apple-style-span"/>
          <w:rFonts w:ascii="Cambria" w:hAnsi="Cambria"/>
          <w:color w:val="333399"/>
          <w:sz w:val="32"/>
        </w:rPr>
        <w:sectPr w:rsidR="00D773B7" w:rsidSect="003E28CB">
          <w:footerReference w:type="default" r:id="rId9"/>
          <w:pgSz w:w="12240" w:h="15840"/>
          <w:pgMar w:top="1440" w:right="1080" w:bottom="1440" w:left="1080" w:header="720" w:footer="720" w:gutter="0"/>
          <w:pgNumType w:start="1" w:chapStyle="1"/>
          <w:cols w:space="720"/>
          <w:titlePg/>
          <w:docGrid w:linePitch="360"/>
        </w:sectPr>
      </w:pPr>
      <w:r>
        <w:rPr>
          <w:rStyle w:val="apple-style-span"/>
          <w:rFonts w:ascii="Cambria" w:hAnsi="Cambria"/>
          <w:color w:val="333399"/>
          <w:sz w:val="32"/>
        </w:rPr>
        <w:tab/>
        <w:t xml:space="preserve">         An universitar : 2015-2016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8322083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B34E0" w:rsidRDefault="00EB34E0" w:rsidP="00EB34E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Cuprins</w:t>
          </w:r>
        </w:p>
        <w:p w:rsidR="00284B33" w:rsidRDefault="00D5564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 w:rsidRPr="00D55649">
            <w:fldChar w:fldCharType="begin"/>
          </w:r>
          <w:r w:rsidR="00EB34E0">
            <w:instrText xml:space="preserve"> TOC \o "1-3" \h \z \u </w:instrText>
          </w:r>
          <w:r w:rsidRPr="00D55649">
            <w:fldChar w:fldCharType="separate"/>
          </w:r>
          <w:hyperlink w:anchor="_Toc453344741" w:history="1">
            <w:r w:rsidR="00284B33" w:rsidRPr="001D6950">
              <w:rPr>
                <w:rStyle w:val="Hyperlink"/>
                <w:rFonts w:ascii="Cambria" w:hAnsi="Cambria"/>
                <w:iCs/>
                <w:noProof/>
                <w:shd w:val="clear" w:color="auto" w:fill="FFFFFF"/>
              </w:rPr>
              <w:t>Argument</w:t>
            </w:r>
            <w:r w:rsidR="00284B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B33">
              <w:rPr>
                <w:noProof/>
                <w:webHidden/>
              </w:rPr>
              <w:instrText xml:space="preserve"> PAGEREF _Toc453344741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B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B33" w:rsidRDefault="00D5564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3344742" w:history="1">
            <w:r w:rsidR="00284B33" w:rsidRPr="001D6950">
              <w:rPr>
                <w:rStyle w:val="Hyperlink"/>
                <w:rFonts w:ascii="Cambria" w:hAnsi="Cambria"/>
                <w:iCs/>
                <w:noProof/>
                <w:shd w:val="clear" w:color="auto" w:fill="FFFFFF"/>
              </w:rPr>
              <w:t>1.Specificare introducere problemă</w:t>
            </w:r>
            <w:r w:rsidR="00284B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B33">
              <w:rPr>
                <w:noProof/>
                <w:webHidden/>
              </w:rPr>
              <w:instrText xml:space="preserve"> PAGEREF _Toc453344742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B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B33" w:rsidRDefault="00D5564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3344743" w:history="1">
            <w:r w:rsidR="00284B33" w:rsidRPr="001D6950">
              <w:rPr>
                <w:rStyle w:val="Hyperlink"/>
                <w:rFonts w:ascii="Cambria" w:hAnsi="Cambria"/>
                <w:iCs/>
                <w:noProof/>
                <w:shd w:val="clear" w:color="auto" w:fill="FFFFFF"/>
              </w:rPr>
              <w:t>2.Descriere Algoritm</w:t>
            </w:r>
            <w:r w:rsidR="00284B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B33">
              <w:rPr>
                <w:noProof/>
                <w:webHidden/>
              </w:rPr>
              <w:instrText xml:space="preserve"> PAGEREF _Toc453344743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B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B33" w:rsidRDefault="00D5564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3344744" w:history="1">
            <w:r w:rsidR="00284B33" w:rsidRPr="001D6950">
              <w:rPr>
                <w:rStyle w:val="Hyperlink"/>
                <w:rFonts w:ascii="Cambria" w:hAnsi="Cambria"/>
                <w:iCs/>
                <w:noProof/>
                <w:shd w:val="clear" w:color="auto" w:fill="FFFFFF"/>
              </w:rPr>
              <w:t>3.Detalii De Implementare</w:t>
            </w:r>
            <w:r w:rsidR="00284B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B33">
              <w:rPr>
                <w:noProof/>
                <w:webHidden/>
              </w:rPr>
              <w:instrText xml:space="preserve"> PAGEREF _Toc453344744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B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B33" w:rsidRDefault="00D5564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3344745" w:history="1">
            <w:r w:rsidR="00284B33" w:rsidRPr="001D6950">
              <w:rPr>
                <w:rStyle w:val="Hyperlink"/>
                <w:rFonts w:ascii="Cambria" w:hAnsi="Cambria"/>
                <w:iCs/>
                <w:noProof/>
                <w:shd w:val="clear" w:color="auto" w:fill="FFFFFF"/>
              </w:rPr>
              <w:t>4.Manual De Utilizare</w:t>
            </w:r>
            <w:r w:rsidR="00284B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B33">
              <w:rPr>
                <w:noProof/>
                <w:webHidden/>
              </w:rPr>
              <w:instrText xml:space="preserve"> PAGEREF _Toc453344745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B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B33" w:rsidRDefault="00D5564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3344746" w:history="1">
            <w:r w:rsidR="00284B33" w:rsidRPr="001D6950">
              <w:rPr>
                <w:rStyle w:val="Hyperlink"/>
                <w:rFonts w:ascii="Cambria" w:hAnsi="Cambria"/>
                <w:i/>
                <w:iCs/>
                <w:noProof/>
                <w:shd w:val="clear" w:color="auto" w:fill="FFFFFF"/>
              </w:rPr>
              <w:t>4.1.Start Joc</w:t>
            </w:r>
            <w:r w:rsidR="00284B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B33">
              <w:rPr>
                <w:noProof/>
                <w:webHidden/>
              </w:rPr>
              <w:instrText xml:space="preserve"> PAGEREF _Toc453344746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B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B33" w:rsidRDefault="00D5564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3344747" w:history="1">
            <w:r w:rsidR="00284B33" w:rsidRPr="001D6950">
              <w:rPr>
                <w:rStyle w:val="Hyperlink"/>
                <w:rFonts w:ascii="Cambria" w:hAnsi="Cambria"/>
                <w:i/>
                <w:iCs/>
                <w:noProof/>
                <w:shd w:val="clear" w:color="auto" w:fill="FFFFFF"/>
              </w:rPr>
              <w:t>4.2.Restart Joc</w:t>
            </w:r>
            <w:r w:rsidR="00284B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B33">
              <w:rPr>
                <w:noProof/>
                <w:webHidden/>
              </w:rPr>
              <w:instrText xml:space="preserve"> PAGEREF _Toc453344747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B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B33" w:rsidRDefault="00D5564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3344748" w:history="1">
            <w:r w:rsidR="00284B33" w:rsidRPr="001D6950">
              <w:rPr>
                <w:rStyle w:val="Hyperlink"/>
                <w:rFonts w:ascii="Cambria" w:hAnsi="Cambria"/>
                <w:i/>
                <w:iCs/>
                <w:noProof/>
                <w:shd w:val="clear" w:color="auto" w:fill="FFFFFF"/>
              </w:rPr>
              <w:t>4.3.Info</w:t>
            </w:r>
            <w:r w:rsidR="00284B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B33">
              <w:rPr>
                <w:noProof/>
                <w:webHidden/>
              </w:rPr>
              <w:instrText xml:space="preserve"> PAGEREF _Toc453344748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B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B33" w:rsidRDefault="00D5564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3344749" w:history="1">
            <w:r w:rsidR="00284B33" w:rsidRPr="001D6950">
              <w:rPr>
                <w:rStyle w:val="Hyperlink"/>
                <w:rFonts w:ascii="Cambria" w:hAnsi="Cambria"/>
                <w:i/>
                <w:iCs/>
                <w:noProof/>
                <w:shd w:val="clear" w:color="auto" w:fill="FFFFFF"/>
              </w:rPr>
              <w:t>4.4.Autor</w:t>
            </w:r>
            <w:r w:rsidR="00284B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B33">
              <w:rPr>
                <w:noProof/>
                <w:webHidden/>
              </w:rPr>
              <w:instrText xml:space="preserve"> PAGEREF _Toc453344749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B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B33" w:rsidRDefault="00D5564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3344750" w:history="1">
            <w:r w:rsidR="00284B33" w:rsidRPr="001D6950">
              <w:rPr>
                <w:rStyle w:val="Hyperlink"/>
                <w:rFonts w:ascii="Cambria" w:hAnsi="Cambria"/>
                <w:i/>
                <w:iCs/>
                <w:noProof/>
                <w:shd w:val="clear" w:color="auto" w:fill="FFFFFF"/>
              </w:rPr>
              <w:t>4.5.Ieşire</w:t>
            </w:r>
            <w:r w:rsidR="00284B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B33">
              <w:rPr>
                <w:noProof/>
                <w:webHidden/>
              </w:rPr>
              <w:instrText xml:space="preserve"> PAGEREF _Toc453344750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B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B33" w:rsidRDefault="00D5564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3344751" w:history="1">
            <w:r w:rsidR="00284B33" w:rsidRPr="001D6950">
              <w:rPr>
                <w:rStyle w:val="Hyperlink"/>
                <w:rFonts w:ascii="Cambria" w:hAnsi="Cambria"/>
                <w:iCs/>
                <w:noProof/>
                <w:shd w:val="clear" w:color="auto" w:fill="FFFFFF"/>
              </w:rPr>
              <w:t>5.Concluzii</w:t>
            </w:r>
            <w:r w:rsidR="00284B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B33">
              <w:rPr>
                <w:noProof/>
                <w:webHidden/>
              </w:rPr>
              <w:instrText xml:space="preserve"> PAGEREF _Toc453344751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B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B33" w:rsidRDefault="00D5564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3344752" w:history="1">
            <w:r w:rsidR="00284B33" w:rsidRPr="001D6950">
              <w:rPr>
                <w:rStyle w:val="Hyperlink"/>
                <w:rFonts w:ascii="Cambria" w:hAnsi="Cambria"/>
                <w:iCs/>
                <w:noProof/>
                <w:shd w:val="clear" w:color="auto" w:fill="FFFFFF"/>
              </w:rPr>
              <w:t>6.Bibliografie</w:t>
            </w:r>
            <w:r w:rsidR="00284B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B33">
              <w:rPr>
                <w:noProof/>
                <w:webHidden/>
              </w:rPr>
              <w:instrText xml:space="preserve"> PAGEREF _Toc453344752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B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E0" w:rsidRDefault="00D55649">
          <w:r>
            <w:rPr>
              <w:b/>
              <w:bCs/>
              <w:noProof/>
            </w:rPr>
            <w:fldChar w:fldCharType="end"/>
          </w:r>
        </w:p>
      </w:sdtContent>
    </w:sdt>
    <w:p w:rsidR="00070C4E" w:rsidRDefault="00070C4E"/>
    <w:p w:rsidR="00D773B7" w:rsidRDefault="00D773B7"/>
    <w:p w:rsidR="00D773B7" w:rsidRDefault="00D773B7"/>
    <w:p w:rsidR="00D773B7" w:rsidRDefault="00D773B7">
      <w:bookmarkStart w:id="0" w:name="_GoBack"/>
      <w:bookmarkEnd w:id="0"/>
    </w:p>
    <w:p w:rsidR="00D773B7" w:rsidRDefault="00D773B7"/>
    <w:p w:rsidR="00D773B7" w:rsidRDefault="00D773B7"/>
    <w:p w:rsidR="00D773B7" w:rsidRDefault="00D773B7"/>
    <w:p w:rsidR="00D773B7" w:rsidRDefault="00D773B7"/>
    <w:p w:rsidR="00D773B7" w:rsidRDefault="00D773B7"/>
    <w:p w:rsidR="00D773B7" w:rsidRDefault="00D773B7"/>
    <w:p w:rsidR="00D773B7" w:rsidRDefault="00D773B7"/>
    <w:p w:rsidR="00D773B7" w:rsidRDefault="00D773B7"/>
    <w:p w:rsidR="00D773B7" w:rsidRPr="00933638" w:rsidRDefault="00D773B7" w:rsidP="00D773B7">
      <w:pPr>
        <w:pStyle w:val="Heading1"/>
        <w:numPr>
          <w:ilvl w:val="0"/>
          <w:numId w:val="0"/>
        </w:numPr>
        <w:rPr>
          <w:rFonts w:ascii="Cambria" w:hAnsi="Cambria"/>
          <w:iCs/>
          <w:color w:val="333399"/>
          <w:shd w:val="clear" w:color="auto" w:fill="FFFFFF"/>
        </w:rPr>
      </w:pPr>
      <w:bookmarkStart w:id="1" w:name="_Toc453344741"/>
      <w:r w:rsidRPr="00933638">
        <w:rPr>
          <w:rFonts w:ascii="Cambria" w:hAnsi="Cambria"/>
          <w:iCs/>
          <w:color w:val="333399"/>
          <w:shd w:val="clear" w:color="auto" w:fill="FFFFFF"/>
        </w:rPr>
        <w:lastRenderedPageBreak/>
        <w:t>Argument</w:t>
      </w:r>
      <w:bookmarkEnd w:id="1"/>
    </w:p>
    <w:p w:rsidR="00D773B7" w:rsidRDefault="00D773B7">
      <w:r>
        <w:tab/>
      </w:r>
    </w:p>
    <w:p w:rsidR="00FE0A5E" w:rsidRDefault="00D773B7" w:rsidP="00C7515C">
      <w:pPr>
        <w:jc w:val="both"/>
        <w:rPr>
          <w:rFonts w:ascii="Times New Roman" w:hAnsi="Times New Roman" w:cs="Times New Roman"/>
          <w:sz w:val="26"/>
          <w:szCs w:val="26"/>
        </w:rPr>
      </w:pPr>
      <w:r>
        <w:tab/>
      </w:r>
      <w:r w:rsidR="00C7515C">
        <w:rPr>
          <w:rFonts w:ascii="Times New Roman" w:hAnsi="Times New Roman" w:cs="Times New Roman"/>
          <w:sz w:val="26"/>
          <w:szCs w:val="26"/>
        </w:rPr>
        <w:t>Am ales acest joc deoarece este un joc binecunoscut al copilăriei. Când eram mai mic, eram fascinat de acest joc. Nu mă aşteptam pe atunci că într-o zi voi ajunge să pot implementa acest joc.</w:t>
      </w:r>
    </w:p>
    <w:p w:rsidR="00C7515C" w:rsidRDefault="00C7515C" w:rsidP="00C7515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De-a lungul pregătirii proiectului am rămas cu o impresie foarte bună, deoarece, cu ocazia acestui proiect am deprins aptitudini extraordinare de programare în platforma .net.</w:t>
      </w:r>
    </w:p>
    <w:p w:rsidR="00C7515C" w:rsidRDefault="00C7515C" w:rsidP="00C7515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Dacă în C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++, </w:t>
      </w:r>
      <w:r>
        <w:rPr>
          <w:rFonts w:ascii="Times New Roman" w:hAnsi="Times New Roman" w:cs="Times New Roman"/>
          <w:sz w:val="26"/>
          <w:szCs w:val="26"/>
        </w:rPr>
        <w:t>editorul CodeBlocks oferă anumite avantaje, pot spune că în Visual Basic, respectiv Visual Studio implementarea aplicaţiei a fost mult mai relaxantă.</w:t>
      </w:r>
    </w:p>
    <w:p w:rsidR="00C7515C" w:rsidRDefault="00C7515C" w:rsidP="00C7515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Jocul ,,Breakout Bricks</w:t>
      </w:r>
      <w:r>
        <w:rPr>
          <w:rFonts w:ascii="Times New Roman" w:hAnsi="Times New Roman" w:cs="Times New Roman"/>
          <w:sz w:val="26"/>
          <w:szCs w:val="26"/>
          <w:lang w:val="en-US"/>
        </w:rPr>
        <w:t>” este un joc</w:t>
      </w:r>
      <w:r>
        <w:rPr>
          <w:rFonts w:ascii="Times New Roman" w:hAnsi="Times New Roman" w:cs="Times New Roman"/>
          <w:sz w:val="26"/>
          <w:szCs w:val="26"/>
        </w:rPr>
        <w:t xml:space="preserve"> bine cunoscut de toată lumea. După implementarea acestei aplicaţii sunt foarte mulţumit de rezultate.</w:t>
      </w:r>
    </w:p>
    <w:p w:rsidR="00C7515C" w:rsidRDefault="00C7515C" w:rsidP="00C7515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E0A5E" w:rsidRDefault="00FE0A5E">
      <w:pPr>
        <w:rPr>
          <w:rFonts w:ascii="Times New Roman" w:hAnsi="Times New Roman" w:cs="Times New Roman"/>
          <w:sz w:val="26"/>
          <w:szCs w:val="26"/>
        </w:rPr>
      </w:pPr>
    </w:p>
    <w:p w:rsidR="00FE0A5E" w:rsidRDefault="00FE0A5E">
      <w:pPr>
        <w:rPr>
          <w:rFonts w:ascii="Times New Roman" w:hAnsi="Times New Roman" w:cs="Times New Roman"/>
          <w:sz w:val="26"/>
          <w:szCs w:val="26"/>
        </w:rPr>
      </w:pPr>
    </w:p>
    <w:p w:rsidR="00FE0A5E" w:rsidRDefault="00FE0A5E">
      <w:pPr>
        <w:rPr>
          <w:rFonts w:ascii="Times New Roman" w:hAnsi="Times New Roman" w:cs="Times New Roman"/>
          <w:sz w:val="26"/>
          <w:szCs w:val="26"/>
        </w:rPr>
      </w:pPr>
    </w:p>
    <w:p w:rsidR="00FE0A5E" w:rsidRDefault="00FE0A5E">
      <w:pPr>
        <w:rPr>
          <w:rFonts w:ascii="Times New Roman" w:hAnsi="Times New Roman" w:cs="Times New Roman"/>
          <w:sz w:val="26"/>
          <w:szCs w:val="26"/>
        </w:rPr>
      </w:pPr>
    </w:p>
    <w:p w:rsidR="00A3771C" w:rsidRDefault="00A3771C">
      <w:pPr>
        <w:rPr>
          <w:rFonts w:ascii="Times New Roman" w:hAnsi="Times New Roman" w:cs="Times New Roman"/>
          <w:sz w:val="26"/>
          <w:szCs w:val="26"/>
        </w:rPr>
      </w:pPr>
    </w:p>
    <w:p w:rsidR="00A3771C" w:rsidRDefault="00A3771C">
      <w:pPr>
        <w:rPr>
          <w:rFonts w:ascii="Times New Roman" w:hAnsi="Times New Roman" w:cs="Times New Roman"/>
          <w:sz w:val="26"/>
          <w:szCs w:val="26"/>
        </w:rPr>
      </w:pPr>
    </w:p>
    <w:p w:rsidR="00C7515C" w:rsidRDefault="00C7515C">
      <w:pPr>
        <w:rPr>
          <w:rFonts w:ascii="Times New Roman" w:hAnsi="Times New Roman" w:cs="Times New Roman"/>
          <w:sz w:val="26"/>
          <w:szCs w:val="26"/>
        </w:rPr>
      </w:pPr>
    </w:p>
    <w:p w:rsidR="00C7515C" w:rsidRDefault="00C7515C">
      <w:pPr>
        <w:rPr>
          <w:rFonts w:ascii="Times New Roman" w:hAnsi="Times New Roman" w:cs="Times New Roman"/>
          <w:sz w:val="26"/>
          <w:szCs w:val="26"/>
        </w:rPr>
      </w:pPr>
    </w:p>
    <w:p w:rsidR="00C7515C" w:rsidRDefault="00C7515C">
      <w:pPr>
        <w:rPr>
          <w:rFonts w:ascii="Times New Roman" w:hAnsi="Times New Roman" w:cs="Times New Roman"/>
          <w:sz w:val="26"/>
          <w:szCs w:val="26"/>
        </w:rPr>
      </w:pPr>
    </w:p>
    <w:p w:rsidR="00C7515C" w:rsidRDefault="00C7515C">
      <w:pPr>
        <w:rPr>
          <w:rFonts w:ascii="Times New Roman" w:hAnsi="Times New Roman" w:cs="Times New Roman"/>
          <w:sz w:val="26"/>
          <w:szCs w:val="26"/>
        </w:rPr>
      </w:pPr>
    </w:p>
    <w:p w:rsidR="00C7515C" w:rsidRDefault="00C7515C">
      <w:pPr>
        <w:rPr>
          <w:rFonts w:ascii="Times New Roman" w:hAnsi="Times New Roman" w:cs="Times New Roman"/>
          <w:sz w:val="26"/>
          <w:szCs w:val="26"/>
        </w:rPr>
      </w:pPr>
    </w:p>
    <w:p w:rsidR="00C7515C" w:rsidRDefault="00C7515C">
      <w:pPr>
        <w:rPr>
          <w:rFonts w:ascii="Times New Roman" w:hAnsi="Times New Roman" w:cs="Times New Roman"/>
          <w:sz w:val="26"/>
          <w:szCs w:val="26"/>
        </w:rPr>
      </w:pPr>
    </w:p>
    <w:p w:rsidR="00A3771C" w:rsidRPr="00933638" w:rsidRDefault="00A3771C" w:rsidP="00A3771C">
      <w:pPr>
        <w:pStyle w:val="Heading1"/>
        <w:numPr>
          <w:ilvl w:val="0"/>
          <w:numId w:val="0"/>
        </w:numPr>
        <w:rPr>
          <w:rFonts w:ascii="Cambria" w:hAnsi="Cambria"/>
          <w:iCs/>
          <w:color w:val="333399"/>
          <w:shd w:val="clear" w:color="auto" w:fill="FFFFFF"/>
        </w:rPr>
      </w:pPr>
      <w:bookmarkStart w:id="2" w:name="_Toc453344742"/>
      <w:r>
        <w:rPr>
          <w:rFonts w:ascii="Cambria" w:hAnsi="Cambria"/>
          <w:iCs/>
          <w:color w:val="333399"/>
          <w:shd w:val="clear" w:color="auto" w:fill="FFFFFF"/>
        </w:rPr>
        <w:lastRenderedPageBreak/>
        <w:t>1.Specificare introducere problemă</w:t>
      </w:r>
      <w:bookmarkEnd w:id="2"/>
    </w:p>
    <w:p w:rsidR="00A3771C" w:rsidRDefault="00A3771C">
      <w:pPr>
        <w:rPr>
          <w:rFonts w:ascii="Times New Roman" w:hAnsi="Times New Roman" w:cs="Times New Roman"/>
          <w:sz w:val="26"/>
          <w:szCs w:val="26"/>
        </w:rPr>
      </w:pPr>
    </w:p>
    <w:p w:rsidR="00FE0A5E" w:rsidRDefault="00A3771C" w:rsidP="0023232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Deşi este un joc foarte bine cunoscut, jocul ,,</w:t>
      </w:r>
      <w:r w:rsidR="00C7515C">
        <w:rPr>
          <w:rFonts w:ascii="Times New Roman" w:hAnsi="Times New Roman" w:cs="Times New Roman"/>
          <w:sz w:val="26"/>
          <w:szCs w:val="26"/>
          <w:lang w:val="en-US"/>
        </w:rPr>
        <w:t>Breakout Bricks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” </w:t>
      </w:r>
      <w:r>
        <w:rPr>
          <w:rFonts w:ascii="Times New Roman" w:hAnsi="Times New Roman" w:cs="Times New Roman"/>
          <w:sz w:val="26"/>
          <w:szCs w:val="26"/>
        </w:rPr>
        <w:t>trebuie bine gândit pentru a găsi cea mai convenabilă metodă de implementare.</w:t>
      </w:r>
    </w:p>
    <w:p w:rsidR="006D29F2" w:rsidRDefault="00A3771C" w:rsidP="00C7515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7515C">
        <w:rPr>
          <w:rFonts w:ascii="Times New Roman" w:hAnsi="Times New Roman" w:cs="Times New Roman"/>
          <w:sz w:val="26"/>
          <w:szCs w:val="26"/>
        </w:rPr>
        <w:t>Prima problemă a fost implementarea mingii de joc şi</w:t>
      </w:r>
      <w:r w:rsidR="00284B33">
        <w:rPr>
          <w:rFonts w:ascii="Times New Roman" w:hAnsi="Times New Roman" w:cs="Times New Roman"/>
          <w:sz w:val="26"/>
          <w:szCs w:val="26"/>
        </w:rPr>
        <w:t xml:space="preserve"> a</w:t>
      </w:r>
      <w:r w:rsidR="00C7515C">
        <w:rPr>
          <w:rFonts w:ascii="Times New Roman" w:hAnsi="Times New Roman" w:cs="Times New Roman"/>
          <w:sz w:val="26"/>
          <w:szCs w:val="26"/>
        </w:rPr>
        <w:t xml:space="preserve"> cărămizilor care urmau să fie sparte. </w:t>
      </w:r>
      <w:r w:rsidR="00CD032F">
        <w:rPr>
          <w:rFonts w:ascii="Times New Roman" w:hAnsi="Times New Roman" w:cs="Times New Roman"/>
          <w:sz w:val="26"/>
          <w:szCs w:val="26"/>
        </w:rPr>
        <w:t xml:space="preserve"> Puteam folosi mai multe tipuri de controale pentru afişarea cărămizilor. Altă problemă era controlul tuturor cărămizilor din cod. </w:t>
      </w:r>
    </w:p>
    <w:p w:rsidR="00CD032F" w:rsidRDefault="00CD032F" w:rsidP="00C7515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  <w:t>O altă problemă care trebuie analizată este mingea. Ce se va întâmpla atunci când mingea atinge una din carămizi? Sau, o minge poate lovi mai multe carămizi până să atingă bara de jos</w:t>
      </w:r>
      <w:r>
        <w:rPr>
          <w:rFonts w:ascii="Times New Roman" w:hAnsi="Times New Roman" w:cs="Times New Roman"/>
          <w:sz w:val="26"/>
          <w:szCs w:val="26"/>
          <w:lang w:val="en-US"/>
        </w:rPr>
        <w:t>? Ce se va</w:t>
      </w:r>
      <w:r w:rsidR="005B2B4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întâmpla cu mingea când atinge una din marginile formei</w:t>
      </w:r>
      <w:r>
        <w:rPr>
          <w:rFonts w:ascii="Times New Roman" w:hAnsi="Times New Roman" w:cs="Times New Roman"/>
          <w:sz w:val="26"/>
          <w:szCs w:val="26"/>
          <w:lang w:val="en-US"/>
        </w:rPr>
        <w:t>?</w:t>
      </w:r>
    </w:p>
    <w:p w:rsidR="00CD032F" w:rsidRDefault="00CD032F" w:rsidP="00C7515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Un alt lucru de implementat este tipul cărămizilor. Cărămida se va sparge după doar o atingere sau mai multe. </w:t>
      </w:r>
    </w:p>
    <w:p w:rsidR="00CD032F" w:rsidRDefault="00CD032F" w:rsidP="00C7515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Problema bării de jos a solicitat mai multă analiză. Cum se va deplasa mingea după ce va atinge bara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? </w:t>
      </w:r>
      <w:r>
        <w:rPr>
          <w:rFonts w:ascii="Times New Roman" w:hAnsi="Times New Roman" w:cs="Times New Roman"/>
          <w:sz w:val="26"/>
          <w:szCs w:val="26"/>
        </w:rPr>
        <w:t>De unde ştii coordonatele şi cum vei modifica acestea după atingere.</w:t>
      </w:r>
    </w:p>
    <w:p w:rsidR="00CD032F" w:rsidRDefault="00CD032F" w:rsidP="00C7515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F16E07">
        <w:rPr>
          <w:rFonts w:ascii="Times New Roman" w:hAnsi="Times New Roman" w:cs="Times New Roman"/>
          <w:sz w:val="26"/>
          <w:szCs w:val="26"/>
        </w:rPr>
        <w:t xml:space="preserve">Toate acestea trebuiesc afişate utilizatorului într-un format plăcut şi uşor de înţeles. </w:t>
      </w:r>
    </w:p>
    <w:p w:rsidR="00F16E07" w:rsidRDefault="00F16E07" w:rsidP="00C7515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F16E07" w:rsidRPr="00F16E07" w:rsidRDefault="00F16E07" w:rsidP="00C7515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6D29F2" w:rsidRDefault="006D29F2" w:rsidP="0023232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D29F2" w:rsidRDefault="006D29F2" w:rsidP="0023232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D29F2" w:rsidRDefault="006D29F2" w:rsidP="0023232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D29F2" w:rsidRDefault="006D29F2" w:rsidP="0023232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D29F2" w:rsidRDefault="006D29F2">
      <w:pPr>
        <w:rPr>
          <w:rFonts w:ascii="Times New Roman" w:hAnsi="Times New Roman" w:cs="Times New Roman"/>
          <w:sz w:val="26"/>
          <w:szCs w:val="26"/>
        </w:rPr>
      </w:pPr>
    </w:p>
    <w:p w:rsidR="006D29F2" w:rsidRDefault="006D29F2">
      <w:pPr>
        <w:rPr>
          <w:rFonts w:ascii="Times New Roman" w:hAnsi="Times New Roman" w:cs="Times New Roman"/>
          <w:sz w:val="26"/>
          <w:szCs w:val="26"/>
        </w:rPr>
      </w:pPr>
    </w:p>
    <w:p w:rsidR="006D29F2" w:rsidRDefault="006D29F2">
      <w:pPr>
        <w:rPr>
          <w:rFonts w:ascii="Times New Roman" w:hAnsi="Times New Roman" w:cs="Times New Roman"/>
          <w:sz w:val="26"/>
          <w:szCs w:val="26"/>
        </w:rPr>
      </w:pPr>
    </w:p>
    <w:p w:rsidR="006D29F2" w:rsidRDefault="006D29F2">
      <w:pPr>
        <w:rPr>
          <w:rFonts w:ascii="Times New Roman" w:hAnsi="Times New Roman" w:cs="Times New Roman"/>
          <w:sz w:val="26"/>
          <w:szCs w:val="26"/>
        </w:rPr>
      </w:pPr>
    </w:p>
    <w:p w:rsidR="0033428D" w:rsidRDefault="0033428D" w:rsidP="00F16E07">
      <w:pPr>
        <w:rPr>
          <w:rFonts w:ascii="Times New Roman" w:hAnsi="Times New Roman" w:cs="Times New Roman"/>
          <w:sz w:val="26"/>
          <w:szCs w:val="26"/>
        </w:rPr>
      </w:pPr>
    </w:p>
    <w:p w:rsidR="0033428D" w:rsidRPr="006D29F2" w:rsidRDefault="00F16E07" w:rsidP="0033428D">
      <w:pPr>
        <w:pStyle w:val="Heading1"/>
        <w:numPr>
          <w:ilvl w:val="0"/>
          <w:numId w:val="0"/>
        </w:numPr>
        <w:rPr>
          <w:rFonts w:ascii="Cambria" w:hAnsi="Cambria"/>
          <w:iCs/>
          <w:color w:val="333399"/>
          <w:shd w:val="clear" w:color="auto" w:fill="FFFFFF"/>
        </w:rPr>
      </w:pPr>
      <w:bookmarkStart w:id="3" w:name="_Toc453344743"/>
      <w:r>
        <w:rPr>
          <w:rFonts w:ascii="Cambria" w:hAnsi="Cambria"/>
          <w:iCs/>
          <w:color w:val="333399"/>
          <w:shd w:val="clear" w:color="auto" w:fill="FFFFFF"/>
        </w:rPr>
        <w:t>2</w:t>
      </w:r>
      <w:r w:rsidR="0033428D">
        <w:rPr>
          <w:rFonts w:ascii="Cambria" w:hAnsi="Cambria"/>
          <w:iCs/>
          <w:color w:val="333399"/>
          <w:shd w:val="clear" w:color="auto" w:fill="FFFFFF"/>
        </w:rPr>
        <w:t>.Descriere Algoritm</w:t>
      </w:r>
      <w:bookmarkEnd w:id="3"/>
    </w:p>
    <w:p w:rsidR="0033428D" w:rsidRDefault="0033428D" w:rsidP="0033428D">
      <w:pPr>
        <w:ind w:left="360" w:firstLine="348"/>
        <w:rPr>
          <w:rFonts w:ascii="Times New Roman" w:hAnsi="Times New Roman" w:cs="Times New Roman"/>
          <w:sz w:val="26"/>
          <w:szCs w:val="26"/>
        </w:rPr>
      </w:pPr>
    </w:p>
    <w:p w:rsidR="0033428D" w:rsidRDefault="0033428D" w:rsidP="00232329">
      <w:pPr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Aplicaţia mea îşi propune o interfaţă prietenoasă cu care utilizatorul poate să</w:t>
      </w:r>
      <w:r w:rsidR="005B2B4F">
        <w:rPr>
          <w:rFonts w:ascii="Times New Roman" w:hAnsi="Times New Roman" w:cs="Times New Roman"/>
          <w:sz w:val="26"/>
          <w:szCs w:val="26"/>
        </w:rPr>
        <w:t xml:space="preserve"> se</w:t>
      </w:r>
      <w:r>
        <w:rPr>
          <w:rFonts w:ascii="Times New Roman" w:hAnsi="Times New Roman" w:cs="Times New Roman"/>
          <w:sz w:val="26"/>
          <w:szCs w:val="26"/>
        </w:rPr>
        <w:t xml:space="preserve"> joace fără nici o dificultate.</w:t>
      </w:r>
    </w:p>
    <w:p w:rsidR="0033428D" w:rsidRDefault="0033428D" w:rsidP="00232329">
      <w:pPr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Pentru a implementa acest joc, am avut de implementat un algoritm, pe care am căutat să îl creez cât mai convenabil cu putinţă.</w:t>
      </w:r>
    </w:p>
    <w:p w:rsidR="00F16E07" w:rsidRDefault="00F16E07" w:rsidP="00F16E07">
      <w:pPr>
        <w:ind w:left="360" w:firstLine="34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>
            <wp:extent cx="4747895" cy="367518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763" cy="367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07" w:rsidRDefault="0083593D" w:rsidP="0083593D">
      <w:pPr>
        <w:ind w:left="360" w:firstLine="34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Fig.1 Interfaţă joc</w:t>
      </w:r>
    </w:p>
    <w:p w:rsidR="0083593D" w:rsidRDefault="0083593D" w:rsidP="00F16E07">
      <w:pPr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Pentru început utilizatorul va avea acces la interfaţa din figura anterioară. În partea de sus a aplicaţiei utilizatorul va avea acces la un meniu sugestiv. Începerea propriu zisă a jocului se va realiza atunci când utilizatorul va accesa din meniu opţiunea Start.</w:t>
      </w:r>
    </w:p>
    <w:p w:rsidR="00C779BB" w:rsidRDefault="0083593D" w:rsidP="00C779BB">
      <w:pPr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 începutul jocului sunt setate toate cărămizile cu ajutorul unei funcţii de creare a cărămizilor. Cărămizile sunt dispuse sub formă de matrice. Cu ajutorul dimensiunilor formei laţimea fiecărei cărămizi va fi setată </w:t>
      </w:r>
      <w:r w:rsidR="00C779BB">
        <w:rPr>
          <w:rFonts w:ascii="Times New Roman" w:hAnsi="Times New Roman" w:cs="Times New Roman"/>
          <w:sz w:val="26"/>
          <w:szCs w:val="26"/>
        </w:rPr>
        <w:t>în funcţie de spaţiul disponibil. Am setat un număr de 9 linii şi 8 coloane, ceea ce înseamnă 9x8=72 de cărămizi.</w:t>
      </w:r>
    </w:p>
    <w:p w:rsidR="00C779BB" w:rsidRDefault="00C779BB" w:rsidP="00C779BB">
      <w:pPr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După </w:t>
      </w:r>
      <w:r w:rsidR="005B2B4F">
        <w:rPr>
          <w:rFonts w:ascii="Times New Roman" w:hAnsi="Times New Roman" w:cs="Times New Roman"/>
          <w:sz w:val="26"/>
          <w:szCs w:val="26"/>
        </w:rPr>
        <w:t>incarcarea</w:t>
      </w:r>
      <w:r>
        <w:rPr>
          <w:rFonts w:ascii="Times New Roman" w:hAnsi="Times New Roman" w:cs="Times New Roman"/>
          <w:sz w:val="26"/>
          <w:szCs w:val="26"/>
        </w:rPr>
        <w:t xml:space="preserve"> cărăm</w:t>
      </w:r>
      <w:r w:rsidR="005B2B4F">
        <w:rPr>
          <w:rFonts w:ascii="Times New Roman" w:hAnsi="Times New Roman" w:cs="Times New Roman"/>
          <w:sz w:val="26"/>
          <w:szCs w:val="26"/>
        </w:rPr>
        <w:t>izilor, mingea şi bara de jos vor</w:t>
      </w:r>
      <w:r>
        <w:rPr>
          <w:rFonts w:ascii="Times New Roman" w:hAnsi="Times New Roman" w:cs="Times New Roman"/>
          <w:sz w:val="26"/>
          <w:szCs w:val="26"/>
        </w:rPr>
        <w:t xml:space="preserve"> fi disponibile pentru joc.</w:t>
      </w:r>
    </w:p>
    <w:p w:rsidR="00C779BB" w:rsidRDefault="00C779BB" w:rsidP="00C779BB">
      <w:pPr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 finalizarea jocului, indiferent de rezultatul partidei (dacă utilizatorul a câştigat sau a pierdut) se va afişa un mesaj iar jocul va aştepta reînceperea jocului sau închiderea aplicaţiei.</w:t>
      </w:r>
    </w:p>
    <w:p w:rsidR="00C779BB" w:rsidRDefault="00C779BB" w:rsidP="00C779BB">
      <w:pPr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În timpul rulării jocului se vor verifica mai multe instrucţiuni decizionale pentru verificarea stării fiecarei cărămizi, pentru poziţia mingii, pentru poziţia bării de jos.</w:t>
      </w:r>
    </w:p>
    <w:p w:rsidR="00C779BB" w:rsidRDefault="00C779BB" w:rsidP="00C779BB">
      <w:pPr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</w:p>
    <w:p w:rsidR="00C779BB" w:rsidRDefault="00C779BB" w:rsidP="00C779BB">
      <w:pPr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</w:p>
    <w:p w:rsidR="00C779BB" w:rsidRDefault="00C779BB" w:rsidP="00C779BB">
      <w:pPr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</w:p>
    <w:p w:rsidR="00C779BB" w:rsidRDefault="00C779BB" w:rsidP="00C779BB">
      <w:pPr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</w:p>
    <w:p w:rsidR="00C779BB" w:rsidRDefault="00C779BB" w:rsidP="00C779BB">
      <w:pPr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</w:p>
    <w:p w:rsidR="00C779BB" w:rsidRDefault="00C779BB" w:rsidP="00C779BB">
      <w:pPr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</w:p>
    <w:p w:rsidR="00C779BB" w:rsidRDefault="00C779BB" w:rsidP="00C779BB">
      <w:pPr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</w:p>
    <w:p w:rsidR="00C779BB" w:rsidRDefault="00C779BB" w:rsidP="00C779BB">
      <w:pPr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</w:p>
    <w:p w:rsidR="00C779BB" w:rsidRDefault="00C779BB" w:rsidP="00C779BB">
      <w:pPr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</w:p>
    <w:p w:rsidR="00C779BB" w:rsidRDefault="00C779BB" w:rsidP="00C779BB">
      <w:pPr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</w:p>
    <w:p w:rsidR="00C779BB" w:rsidRDefault="00C779BB" w:rsidP="00C779BB">
      <w:pPr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</w:p>
    <w:p w:rsidR="00C779BB" w:rsidRDefault="00C779BB" w:rsidP="00C779BB">
      <w:pPr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</w:p>
    <w:p w:rsidR="00C779BB" w:rsidRDefault="00C779BB" w:rsidP="00C779BB">
      <w:pPr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</w:p>
    <w:p w:rsidR="00C779BB" w:rsidRDefault="00C779BB" w:rsidP="00C779BB">
      <w:pPr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</w:p>
    <w:p w:rsidR="00C779BB" w:rsidRDefault="00C779BB" w:rsidP="00C779BB">
      <w:pPr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</w:p>
    <w:p w:rsidR="00C779BB" w:rsidRDefault="00C779BB" w:rsidP="00C779BB">
      <w:pPr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</w:p>
    <w:p w:rsidR="0083593D" w:rsidRDefault="0083593D" w:rsidP="00C779BB">
      <w:pPr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</w:p>
    <w:p w:rsidR="006C5C0F" w:rsidRDefault="006C5C0F" w:rsidP="0033428D">
      <w:pPr>
        <w:rPr>
          <w:rFonts w:ascii="Times New Roman" w:hAnsi="Times New Roman" w:cs="Times New Roman"/>
          <w:sz w:val="26"/>
          <w:szCs w:val="26"/>
        </w:rPr>
      </w:pPr>
    </w:p>
    <w:p w:rsidR="006C5C0F" w:rsidRPr="006D29F2" w:rsidRDefault="00C779BB" w:rsidP="006C5C0F">
      <w:pPr>
        <w:pStyle w:val="Heading1"/>
        <w:numPr>
          <w:ilvl w:val="0"/>
          <w:numId w:val="0"/>
        </w:numPr>
        <w:rPr>
          <w:rFonts w:ascii="Cambria" w:hAnsi="Cambria"/>
          <w:iCs/>
          <w:color w:val="333399"/>
          <w:shd w:val="clear" w:color="auto" w:fill="FFFFFF"/>
        </w:rPr>
      </w:pPr>
      <w:bookmarkStart w:id="4" w:name="_Toc453344744"/>
      <w:r>
        <w:rPr>
          <w:rFonts w:ascii="Cambria" w:hAnsi="Cambria"/>
          <w:iCs/>
          <w:color w:val="333399"/>
          <w:shd w:val="clear" w:color="auto" w:fill="FFFFFF"/>
        </w:rPr>
        <w:lastRenderedPageBreak/>
        <w:t>3</w:t>
      </w:r>
      <w:r w:rsidR="006C5C0F">
        <w:rPr>
          <w:rFonts w:ascii="Cambria" w:hAnsi="Cambria"/>
          <w:iCs/>
          <w:color w:val="333399"/>
          <w:shd w:val="clear" w:color="auto" w:fill="FFFFFF"/>
        </w:rPr>
        <w:t>.Detalii De Implementare</w:t>
      </w:r>
      <w:bookmarkEnd w:id="4"/>
    </w:p>
    <w:p w:rsidR="006C5C0F" w:rsidRDefault="006C5C0F" w:rsidP="003342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C5C0F" w:rsidRDefault="00C779BB" w:rsidP="00F35DD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>
            <wp:extent cx="4953000" cy="422021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E43" w:rsidRPr="00D36E43" w:rsidRDefault="00D36E43" w:rsidP="00D36E43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Fig.</w:t>
      </w:r>
      <w:r w:rsidR="00C779BB">
        <w:rPr>
          <w:rFonts w:ascii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.Game</w:t>
      </w:r>
    </w:p>
    <w:p w:rsidR="00F35DD3" w:rsidRDefault="00F35DD3" w:rsidP="0023232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779BB">
        <w:rPr>
          <w:rFonts w:ascii="Times New Roman" w:hAnsi="Times New Roman" w:cs="Times New Roman"/>
          <w:sz w:val="26"/>
          <w:szCs w:val="26"/>
        </w:rPr>
        <w:t>În figura anterioră putem observa grupul de cărămizi, mingea şi bara de joc.</w:t>
      </w:r>
    </w:p>
    <w:p w:rsidR="00C779BB" w:rsidRDefault="00C779BB" w:rsidP="0023232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Bara de jos este controlată printr-un eveniment mouse. Utilizatorul controlează deplasarea mingii cu ajutorului mouse-ului. </w:t>
      </w:r>
    </w:p>
    <w:p w:rsidR="00CA5A02" w:rsidRDefault="00CA5A02" w:rsidP="0023232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Există 3 tipuri de cărămizi :</w:t>
      </w:r>
    </w:p>
    <w:p w:rsidR="00CA5A02" w:rsidRDefault="00CA5A02" w:rsidP="0023232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1.Cărămida albastră – pentru eliminarea acesteia mingea trebuie să o atingă de 3 ori. Când mingea o atinge pentru prima dată, aceasta îşi va schimba culoarea în mov.</w:t>
      </w:r>
    </w:p>
    <w:p w:rsidR="00CA5A02" w:rsidRDefault="00CA5A02" w:rsidP="0023232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2.Cărămida mov – pentru eliminarea acesteia mingea trebuie sa o atingă de 2 ori. Când mingea o atinge pentru prima dată, acea</w:t>
      </w:r>
      <w:r w:rsidR="005B2B4F">
        <w:rPr>
          <w:rFonts w:ascii="Times New Roman" w:hAnsi="Times New Roman" w:cs="Times New Roman"/>
          <w:sz w:val="26"/>
          <w:szCs w:val="26"/>
        </w:rPr>
        <w:t>sta îşi va schimba culoarea în rosu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A5A02" w:rsidRDefault="00CA5A02" w:rsidP="0023232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3.Cărămida roşie – când mingea atinge această cărămida, aceasta va dispărea.</w:t>
      </w:r>
    </w:p>
    <w:p w:rsidR="00CA5A02" w:rsidRDefault="00CA5A02" w:rsidP="0023232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Pentru fiecare cărămidă eliminată scorul va creşte.</w:t>
      </w:r>
    </w:p>
    <w:p w:rsidR="00CA5A02" w:rsidRDefault="00CA5A02" w:rsidP="0023232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>
            <wp:extent cx="4953000" cy="8439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02" w:rsidRDefault="00CA5A02" w:rsidP="0023232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Fig.3 Scor</w:t>
      </w:r>
    </w:p>
    <w:p w:rsidR="00CA5A02" w:rsidRDefault="00CA5A02" w:rsidP="0023232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A5A02" w:rsidRDefault="00CA5A02" w:rsidP="0023232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În program se va verifica întotdeauna dacă au fost eliminate toate cărămizile. În acest caz utilizatorul va fi informat că a câştigat acest joc.</w:t>
      </w:r>
    </w:p>
    <w:p w:rsidR="00CA5A02" w:rsidRDefault="00343D47" w:rsidP="00343D4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>
            <wp:extent cx="4922226" cy="2221133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36" cy="222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D47" w:rsidRDefault="00343D47" w:rsidP="00343D4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Fig.4 Partida câştigătoare</w:t>
      </w:r>
    </w:p>
    <w:p w:rsidR="00343D47" w:rsidRDefault="00343D47" w:rsidP="00343D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În cazul unei </w:t>
      </w:r>
      <w:r w:rsidR="000533C4">
        <w:rPr>
          <w:rFonts w:ascii="Times New Roman" w:hAnsi="Times New Roman" w:cs="Times New Roman"/>
          <w:sz w:val="26"/>
          <w:szCs w:val="26"/>
        </w:rPr>
        <w:t xml:space="preserve">partide </w:t>
      </w:r>
      <w:r w:rsidR="005B2B4F">
        <w:rPr>
          <w:rFonts w:ascii="Times New Roman" w:hAnsi="Times New Roman" w:cs="Times New Roman"/>
          <w:sz w:val="26"/>
          <w:szCs w:val="26"/>
        </w:rPr>
        <w:t>pierzatoare</w:t>
      </w:r>
      <w:r w:rsidR="000533C4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0533C4" w:rsidRDefault="000533C4" w:rsidP="00343D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>
            <wp:extent cx="4922738" cy="194603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74" cy="194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1F0" w:rsidRDefault="000533C4" w:rsidP="000533C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Fig.5 Partida necâştigătoare</w:t>
      </w:r>
    </w:p>
    <w:p w:rsidR="009761F0" w:rsidRPr="006D29F2" w:rsidRDefault="000533C4" w:rsidP="009761F0">
      <w:pPr>
        <w:pStyle w:val="Heading1"/>
        <w:numPr>
          <w:ilvl w:val="0"/>
          <w:numId w:val="0"/>
        </w:numPr>
        <w:rPr>
          <w:rFonts w:ascii="Cambria" w:hAnsi="Cambria"/>
          <w:iCs/>
          <w:color w:val="333399"/>
          <w:shd w:val="clear" w:color="auto" w:fill="FFFFFF"/>
        </w:rPr>
      </w:pPr>
      <w:bookmarkStart w:id="5" w:name="_Toc453344745"/>
      <w:r>
        <w:rPr>
          <w:rFonts w:ascii="Cambria" w:hAnsi="Cambria"/>
          <w:iCs/>
          <w:color w:val="333399"/>
          <w:shd w:val="clear" w:color="auto" w:fill="FFFFFF"/>
        </w:rPr>
        <w:lastRenderedPageBreak/>
        <w:t>4</w:t>
      </w:r>
      <w:r w:rsidR="009761F0">
        <w:rPr>
          <w:rFonts w:ascii="Cambria" w:hAnsi="Cambria"/>
          <w:iCs/>
          <w:color w:val="333399"/>
          <w:shd w:val="clear" w:color="auto" w:fill="FFFFFF"/>
        </w:rPr>
        <w:t>.Manual De Utilizare</w:t>
      </w:r>
      <w:bookmarkEnd w:id="5"/>
    </w:p>
    <w:p w:rsidR="009761F0" w:rsidRDefault="009761F0" w:rsidP="009761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761F0" w:rsidRDefault="000533C4" w:rsidP="009761F0">
      <w:pPr>
        <w:pStyle w:val="Heading1"/>
        <w:numPr>
          <w:ilvl w:val="0"/>
          <w:numId w:val="0"/>
        </w:numPr>
        <w:pBdr>
          <w:bottom w:val="single" w:sz="4" w:space="2" w:color="595959" w:themeColor="text1" w:themeTint="A6"/>
        </w:pBdr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</w:pPr>
      <w:bookmarkStart w:id="6" w:name="_Toc453344746"/>
      <w:r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  <w:t>4</w:t>
      </w:r>
      <w:r w:rsidR="009761F0" w:rsidRPr="009761F0"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  <w:t>.1.</w:t>
      </w:r>
      <w:r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  <w:t>Start Joc</w:t>
      </w:r>
      <w:bookmarkEnd w:id="6"/>
    </w:p>
    <w:p w:rsidR="000533C4" w:rsidRDefault="000533C4" w:rsidP="000533C4"/>
    <w:p w:rsidR="000533C4" w:rsidRDefault="000533C4" w:rsidP="000533C4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941570" cy="4261485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C4" w:rsidRDefault="000533C4" w:rsidP="000533C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Fig.6 Start joc</w:t>
      </w:r>
    </w:p>
    <w:p w:rsidR="000533C4" w:rsidRDefault="000533C4" w:rsidP="000533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Pentru începerea jocului trebuie selectat din meniul din partea de sus opţiunea Start ca în figura 6.</w:t>
      </w:r>
    </w:p>
    <w:p w:rsidR="000533C4" w:rsidRDefault="000533C4" w:rsidP="000533C4">
      <w:pPr>
        <w:rPr>
          <w:rFonts w:ascii="Times New Roman" w:hAnsi="Times New Roman" w:cs="Times New Roman"/>
          <w:sz w:val="26"/>
          <w:szCs w:val="26"/>
        </w:rPr>
      </w:pPr>
    </w:p>
    <w:p w:rsidR="000533C4" w:rsidRDefault="000533C4" w:rsidP="000533C4">
      <w:pPr>
        <w:pStyle w:val="Heading1"/>
        <w:numPr>
          <w:ilvl w:val="0"/>
          <w:numId w:val="0"/>
        </w:numPr>
        <w:pBdr>
          <w:bottom w:val="single" w:sz="4" w:space="2" w:color="595959" w:themeColor="text1" w:themeTint="A6"/>
        </w:pBd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6"/>
          <w:szCs w:val="26"/>
        </w:rPr>
      </w:pPr>
    </w:p>
    <w:p w:rsidR="000533C4" w:rsidRDefault="000533C4" w:rsidP="000533C4">
      <w:pPr>
        <w:pStyle w:val="Heading1"/>
        <w:numPr>
          <w:ilvl w:val="0"/>
          <w:numId w:val="0"/>
        </w:numPr>
        <w:pBdr>
          <w:bottom w:val="single" w:sz="4" w:space="2" w:color="595959" w:themeColor="text1" w:themeTint="A6"/>
        </w:pBdr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</w:pPr>
      <w:bookmarkStart w:id="7" w:name="_Toc453344747"/>
      <w:r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  <w:t>4</w:t>
      </w:r>
      <w:r w:rsidRPr="009761F0"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  <w:t>.</w:t>
      </w:r>
      <w:r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  <w:t>2</w:t>
      </w:r>
      <w:r w:rsidRPr="009761F0"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  <w:t>.</w:t>
      </w:r>
      <w:r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  <w:t>Restart Joc</w:t>
      </w:r>
      <w:bookmarkEnd w:id="7"/>
    </w:p>
    <w:p w:rsidR="000533C4" w:rsidRDefault="000533C4" w:rsidP="000533C4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3810000" cy="327994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387" cy="328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C4" w:rsidRDefault="000533C4" w:rsidP="000533C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Fig.7</w:t>
      </w:r>
      <w:r w:rsidR="005B2B4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Restart joc</w:t>
      </w:r>
    </w:p>
    <w:p w:rsidR="000533C4" w:rsidRDefault="000533C4" w:rsidP="000533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Pentru reînceperea jocului selectăm Restart din meniul Start.</w:t>
      </w:r>
    </w:p>
    <w:p w:rsidR="000533C4" w:rsidRDefault="000533C4" w:rsidP="000533C4">
      <w:pPr>
        <w:pStyle w:val="Heading1"/>
        <w:numPr>
          <w:ilvl w:val="0"/>
          <w:numId w:val="0"/>
        </w:numPr>
        <w:pBdr>
          <w:bottom w:val="single" w:sz="4" w:space="2" w:color="595959" w:themeColor="text1" w:themeTint="A6"/>
        </w:pBdr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</w:pPr>
      <w:bookmarkStart w:id="8" w:name="_Toc453344748"/>
      <w:r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  <w:t>4</w:t>
      </w:r>
      <w:r w:rsidRPr="009761F0"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  <w:t>.</w:t>
      </w:r>
      <w:r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  <w:t>3</w:t>
      </w:r>
      <w:r w:rsidRPr="009761F0"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  <w:t>.</w:t>
      </w:r>
      <w:r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  <w:t>Info</w:t>
      </w:r>
      <w:bookmarkEnd w:id="8"/>
    </w:p>
    <w:p w:rsidR="000533C4" w:rsidRDefault="000533C4" w:rsidP="000533C4">
      <w:pPr>
        <w:rPr>
          <w:rFonts w:ascii="Times New Roman" w:hAnsi="Times New Roman" w:cs="Times New Roman"/>
          <w:sz w:val="26"/>
          <w:szCs w:val="26"/>
        </w:rPr>
      </w:pPr>
    </w:p>
    <w:p w:rsidR="000533C4" w:rsidRDefault="000533C4" w:rsidP="000533C4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3673413" cy="1951892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599" cy="195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C4" w:rsidRDefault="000533C4" w:rsidP="000533C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Fig.8</w:t>
      </w:r>
      <w:r w:rsidR="005B2B4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Info</w:t>
      </w:r>
    </w:p>
    <w:p w:rsidR="000533C4" w:rsidRDefault="000533C4" w:rsidP="000533C4">
      <w:pPr>
        <w:pStyle w:val="Heading1"/>
        <w:numPr>
          <w:ilvl w:val="0"/>
          <w:numId w:val="0"/>
        </w:numPr>
        <w:pBdr>
          <w:bottom w:val="single" w:sz="4" w:space="2" w:color="595959" w:themeColor="text1" w:themeTint="A6"/>
        </w:pBdr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</w:pPr>
      <w:bookmarkStart w:id="9" w:name="_Toc453344749"/>
      <w:r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  <w:lastRenderedPageBreak/>
        <w:t>4</w:t>
      </w:r>
      <w:r w:rsidRPr="009761F0"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  <w:t>.</w:t>
      </w:r>
      <w:r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  <w:t>4</w:t>
      </w:r>
      <w:r w:rsidRPr="009761F0"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  <w:t>.</w:t>
      </w:r>
      <w:r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  <w:t>Autor</w:t>
      </w:r>
      <w:bookmarkEnd w:id="9"/>
    </w:p>
    <w:p w:rsidR="000533C4" w:rsidRDefault="000533C4" w:rsidP="000533C4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3360347" cy="287801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55" cy="288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C4" w:rsidRDefault="000533C4" w:rsidP="000533C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Fig.9Autor</w:t>
      </w:r>
    </w:p>
    <w:p w:rsidR="000533C4" w:rsidRDefault="000533C4" w:rsidP="000533C4">
      <w:pPr>
        <w:pStyle w:val="Heading1"/>
        <w:numPr>
          <w:ilvl w:val="0"/>
          <w:numId w:val="0"/>
        </w:numPr>
        <w:pBdr>
          <w:bottom w:val="single" w:sz="4" w:space="2" w:color="595959" w:themeColor="text1" w:themeTint="A6"/>
        </w:pBdr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</w:pPr>
      <w:bookmarkStart w:id="10" w:name="_Toc453344750"/>
      <w:r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  <w:t>4</w:t>
      </w:r>
      <w:r w:rsidRPr="009761F0"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  <w:t>.</w:t>
      </w:r>
      <w:r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  <w:t>5</w:t>
      </w:r>
      <w:r w:rsidRPr="009761F0"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  <w:t>.</w:t>
      </w:r>
      <w:r>
        <w:rPr>
          <w:rFonts w:ascii="Cambria" w:hAnsi="Cambria"/>
          <w:i/>
          <w:iCs/>
          <w:color w:val="30243C" w:themeColor="accent5" w:themeShade="80"/>
          <w:sz w:val="28"/>
          <w:szCs w:val="28"/>
          <w:shd w:val="clear" w:color="auto" w:fill="FFFFFF"/>
        </w:rPr>
        <w:t>Ieşire</w:t>
      </w:r>
      <w:bookmarkEnd w:id="10"/>
    </w:p>
    <w:p w:rsidR="000533C4" w:rsidRDefault="000533C4" w:rsidP="000533C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533C4" w:rsidRDefault="000533C4" w:rsidP="000533C4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3398374" cy="288368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632" cy="28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C4" w:rsidRDefault="000533C4" w:rsidP="000533C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Fig.10Ieşire</w:t>
      </w:r>
    </w:p>
    <w:p w:rsidR="000533C4" w:rsidRPr="000533C4" w:rsidRDefault="000533C4" w:rsidP="000533C4"/>
    <w:p w:rsidR="00430F61" w:rsidRPr="006D29F2" w:rsidRDefault="000533C4" w:rsidP="00430F61">
      <w:pPr>
        <w:pStyle w:val="Heading1"/>
        <w:numPr>
          <w:ilvl w:val="0"/>
          <w:numId w:val="0"/>
        </w:numPr>
        <w:rPr>
          <w:rFonts w:ascii="Cambria" w:hAnsi="Cambria"/>
          <w:iCs/>
          <w:color w:val="333399"/>
          <w:shd w:val="clear" w:color="auto" w:fill="FFFFFF"/>
        </w:rPr>
      </w:pPr>
      <w:bookmarkStart w:id="11" w:name="_Toc453344751"/>
      <w:r>
        <w:rPr>
          <w:rFonts w:ascii="Cambria" w:hAnsi="Cambria"/>
          <w:iCs/>
          <w:color w:val="333399"/>
          <w:shd w:val="clear" w:color="auto" w:fill="FFFFFF"/>
        </w:rPr>
        <w:lastRenderedPageBreak/>
        <w:t>5</w:t>
      </w:r>
      <w:r w:rsidR="00430F61">
        <w:rPr>
          <w:rFonts w:ascii="Cambria" w:hAnsi="Cambria"/>
          <w:iCs/>
          <w:color w:val="333399"/>
          <w:shd w:val="clear" w:color="auto" w:fill="FFFFFF"/>
        </w:rPr>
        <w:t>.Concluzii</w:t>
      </w:r>
      <w:bookmarkEnd w:id="11"/>
      <w:r w:rsidR="00430F61">
        <w:rPr>
          <w:rFonts w:ascii="Cambria" w:hAnsi="Cambria"/>
          <w:iCs/>
          <w:color w:val="333399"/>
          <w:shd w:val="clear" w:color="auto" w:fill="FFFFFF"/>
        </w:rPr>
        <w:tab/>
      </w:r>
    </w:p>
    <w:p w:rsidR="001E1BC4" w:rsidRDefault="001E1BC4" w:rsidP="001E1BC4">
      <w:pPr>
        <w:rPr>
          <w:rFonts w:ascii="Times New Roman" w:hAnsi="Times New Roman" w:cs="Times New Roman"/>
          <w:sz w:val="26"/>
          <w:szCs w:val="26"/>
        </w:rPr>
      </w:pPr>
    </w:p>
    <w:p w:rsidR="001E1BC4" w:rsidRDefault="00430F61" w:rsidP="0023232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Cu ocazia acestui proiect am reuşit să adaug la mica mea experienţă şi acest nou limbaj : Visual Basic.</w:t>
      </w:r>
      <w:r w:rsidR="00304FA4">
        <w:rPr>
          <w:rFonts w:ascii="Times New Roman" w:hAnsi="Times New Roman" w:cs="Times New Roman"/>
          <w:sz w:val="26"/>
          <w:szCs w:val="26"/>
        </w:rPr>
        <w:t xml:space="preserve"> De-a lungul acestui proiect pot spune că am reuşit să învăţ lucrurile elementare din .NET.</w:t>
      </w:r>
    </w:p>
    <w:p w:rsidR="00D902C2" w:rsidRDefault="00D902C2" w:rsidP="0023232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Acest proiect este o completare a tot ce am învăţat la cursuri şi laboratoare. În timp ce parcurgeam materia cu ajutorul profesorilor lucram şi la acest proiect. Proiectul m-a ajutat să studiez mai multe lucruri suplimentar faţă de ce am învăţat la laboratoare.</w:t>
      </w:r>
    </w:p>
    <w:p w:rsidR="002D45B9" w:rsidRDefault="002D45B9" w:rsidP="0023232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902C2" w:rsidRDefault="00D902C2" w:rsidP="001E1BC4">
      <w:pPr>
        <w:rPr>
          <w:rFonts w:ascii="Times New Roman" w:hAnsi="Times New Roman" w:cs="Times New Roman"/>
          <w:sz w:val="26"/>
          <w:szCs w:val="26"/>
        </w:rPr>
      </w:pPr>
    </w:p>
    <w:p w:rsidR="00304FA4" w:rsidRDefault="00304FA4" w:rsidP="001E1B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04FA4" w:rsidRDefault="00304FA4" w:rsidP="001E1BC4">
      <w:pPr>
        <w:rPr>
          <w:rFonts w:ascii="Times New Roman" w:hAnsi="Times New Roman" w:cs="Times New Roman"/>
          <w:sz w:val="26"/>
          <w:szCs w:val="26"/>
        </w:rPr>
      </w:pPr>
    </w:p>
    <w:p w:rsidR="00304FA4" w:rsidRDefault="00304FA4" w:rsidP="001E1BC4">
      <w:pPr>
        <w:rPr>
          <w:rFonts w:ascii="Times New Roman" w:hAnsi="Times New Roman" w:cs="Times New Roman"/>
          <w:sz w:val="26"/>
          <w:szCs w:val="26"/>
        </w:rPr>
      </w:pPr>
    </w:p>
    <w:p w:rsidR="00304FA4" w:rsidRDefault="00304FA4" w:rsidP="001E1BC4">
      <w:pPr>
        <w:rPr>
          <w:rFonts w:ascii="Times New Roman" w:hAnsi="Times New Roman" w:cs="Times New Roman"/>
          <w:sz w:val="26"/>
          <w:szCs w:val="26"/>
        </w:rPr>
      </w:pPr>
    </w:p>
    <w:p w:rsidR="00304FA4" w:rsidRDefault="00304FA4" w:rsidP="001E1BC4">
      <w:pPr>
        <w:rPr>
          <w:rFonts w:ascii="Times New Roman" w:hAnsi="Times New Roman" w:cs="Times New Roman"/>
          <w:sz w:val="26"/>
          <w:szCs w:val="26"/>
        </w:rPr>
      </w:pPr>
    </w:p>
    <w:p w:rsidR="00304FA4" w:rsidRDefault="00304FA4" w:rsidP="001E1BC4">
      <w:pPr>
        <w:rPr>
          <w:rFonts w:ascii="Times New Roman" w:hAnsi="Times New Roman" w:cs="Times New Roman"/>
          <w:sz w:val="26"/>
          <w:szCs w:val="26"/>
        </w:rPr>
      </w:pPr>
    </w:p>
    <w:p w:rsidR="00304FA4" w:rsidRDefault="00304FA4" w:rsidP="001E1BC4">
      <w:pPr>
        <w:rPr>
          <w:rFonts w:ascii="Times New Roman" w:hAnsi="Times New Roman" w:cs="Times New Roman"/>
          <w:sz w:val="26"/>
          <w:szCs w:val="26"/>
        </w:rPr>
      </w:pPr>
    </w:p>
    <w:p w:rsidR="00304FA4" w:rsidRDefault="00304FA4" w:rsidP="001E1BC4">
      <w:pPr>
        <w:rPr>
          <w:rFonts w:ascii="Times New Roman" w:hAnsi="Times New Roman" w:cs="Times New Roman"/>
          <w:sz w:val="26"/>
          <w:szCs w:val="26"/>
        </w:rPr>
      </w:pPr>
    </w:p>
    <w:p w:rsidR="00304FA4" w:rsidRDefault="00304FA4" w:rsidP="001E1BC4">
      <w:pPr>
        <w:rPr>
          <w:rFonts w:ascii="Times New Roman" w:hAnsi="Times New Roman" w:cs="Times New Roman"/>
          <w:sz w:val="26"/>
          <w:szCs w:val="26"/>
        </w:rPr>
      </w:pPr>
    </w:p>
    <w:p w:rsidR="00304FA4" w:rsidRDefault="00304FA4" w:rsidP="001E1BC4">
      <w:pPr>
        <w:rPr>
          <w:rFonts w:ascii="Times New Roman" w:hAnsi="Times New Roman" w:cs="Times New Roman"/>
          <w:sz w:val="26"/>
          <w:szCs w:val="26"/>
        </w:rPr>
      </w:pPr>
    </w:p>
    <w:p w:rsidR="00304FA4" w:rsidRDefault="00304FA4" w:rsidP="001E1BC4">
      <w:pPr>
        <w:rPr>
          <w:rFonts w:ascii="Times New Roman" w:hAnsi="Times New Roman" w:cs="Times New Roman"/>
          <w:sz w:val="26"/>
          <w:szCs w:val="26"/>
        </w:rPr>
      </w:pPr>
    </w:p>
    <w:p w:rsidR="00304FA4" w:rsidRDefault="00304FA4" w:rsidP="001E1BC4">
      <w:pPr>
        <w:rPr>
          <w:rFonts w:ascii="Times New Roman" w:hAnsi="Times New Roman" w:cs="Times New Roman"/>
          <w:sz w:val="26"/>
          <w:szCs w:val="26"/>
        </w:rPr>
      </w:pPr>
    </w:p>
    <w:p w:rsidR="00304FA4" w:rsidRDefault="00304FA4" w:rsidP="001E1BC4">
      <w:pPr>
        <w:rPr>
          <w:rFonts w:ascii="Times New Roman" w:hAnsi="Times New Roman" w:cs="Times New Roman"/>
          <w:sz w:val="26"/>
          <w:szCs w:val="26"/>
        </w:rPr>
      </w:pPr>
    </w:p>
    <w:p w:rsidR="00304FA4" w:rsidRDefault="00304FA4" w:rsidP="001E1BC4">
      <w:pPr>
        <w:rPr>
          <w:rFonts w:ascii="Times New Roman" w:hAnsi="Times New Roman" w:cs="Times New Roman"/>
          <w:sz w:val="26"/>
          <w:szCs w:val="26"/>
        </w:rPr>
      </w:pPr>
    </w:p>
    <w:p w:rsidR="00304FA4" w:rsidRPr="006D29F2" w:rsidRDefault="000533C4" w:rsidP="00304FA4">
      <w:pPr>
        <w:pStyle w:val="Heading1"/>
        <w:numPr>
          <w:ilvl w:val="0"/>
          <w:numId w:val="0"/>
        </w:numPr>
        <w:rPr>
          <w:rFonts w:ascii="Cambria" w:hAnsi="Cambria"/>
          <w:iCs/>
          <w:color w:val="333399"/>
          <w:shd w:val="clear" w:color="auto" w:fill="FFFFFF"/>
        </w:rPr>
      </w:pPr>
      <w:bookmarkStart w:id="12" w:name="_Toc453344752"/>
      <w:r>
        <w:rPr>
          <w:rFonts w:ascii="Cambria" w:hAnsi="Cambria"/>
          <w:iCs/>
          <w:color w:val="333399"/>
          <w:shd w:val="clear" w:color="auto" w:fill="FFFFFF"/>
        </w:rPr>
        <w:lastRenderedPageBreak/>
        <w:t>6</w:t>
      </w:r>
      <w:r w:rsidR="00304FA4">
        <w:rPr>
          <w:rFonts w:ascii="Cambria" w:hAnsi="Cambria"/>
          <w:iCs/>
          <w:color w:val="333399"/>
          <w:shd w:val="clear" w:color="auto" w:fill="FFFFFF"/>
        </w:rPr>
        <w:t>.Bibliografie</w:t>
      </w:r>
      <w:bookmarkEnd w:id="12"/>
      <w:r w:rsidR="00304FA4">
        <w:rPr>
          <w:rFonts w:ascii="Cambria" w:hAnsi="Cambria"/>
          <w:iCs/>
          <w:color w:val="333399"/>
          <w:shd w:val="clear" w:color="auto" w:fill="FFFFFF"/>
        </w:rPr>
        <w:tab/>
      </w:r>
    </w:p>
    <w:p w:rsidR="001E1BC4" w:rsidRDefault="001E1BC4" w:rsidP="001E1BC4">
      <w:pPr>
        <w:rPr>
          <w:rFonts w:ascii="Times New Roman" w:hAnsi="Times New Roman" w:cs="Times New Roman"/>
          <w:sz w:val="26"/>
          <w:szCs w:val="26"/>
        </w:rPr>
      </w:pPr>
    </w:p>
    <w:p w:rsidR="008B765B" w:rsidRDefault="00D55649" w:rsidP="008B76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hyperlink r:id="rId20" w:history="1">
        <w:r w:rsidR="008B765B" w:rsidRPr="00EB7334">
          <w:rPr>
            <w:rStyle w:val="Hyperlink"/>
            <w:rFonts w:ascii="Times New Roman" w:hAnsi="Times New Roman" w:cs="Times New Roman"/>
            <w:sz w:val="26"/>
            <w:szCs w:val="26"/>
          </w:rPr>
          <w:t>http://www.eed.usv.ro/~ovidiug/contentPAG.htm</w:t>
        </w:r>
      </w:hyperlink>
    </w:p>
    <w:p w:rsidR="00304FA4" w:rsidRDefault="00D55649" w:rsidP="00304F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hyperlink r:id="rId21" w:history="1">
        <w:r w:rsidR="00304FA4" w:rsidRPr="00EB7334">
          <w:rPr>
            <w:rStyle w:val="Hyperlink"/>
            <w:rFonts w:ascii="Times New Roman" w:hAnsi="Times New Roman" w:cs="Times New Roman"/>
            <w:sz w:val="26"/>
            <w:szCs w:val="26"/>
          </w:rPr>
          <w:t>http://dev.mysql.com/doc/refman/5.7/en/tutorial.html</w:t>
        </w:r>
      </w:hyperlink>
    </w:p>
    <w:p w:rsidR="00304FA4" w:rsidRDefault="00D55649" w:rsidP="00304F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hyperlink r:id="rId22" w:history="1">
        <w:r w:rsidR="00304FA4" w:rsidRPr="00EB7334">
          <w:rPr>
            <w:rStyle w:val="Hyperlink"/>
            <w:rFonts w:ascii="Times New Roman" w:hAnsi="Times New Roman" w:cs="Times New Roman"/>
            <w:sz w:val="26"/>
            <w:szCs w:val="26"/>
          </w:rPr>
          <w:t>http://stackoverflow.com/</w:t>
        </w:r>
      </w:hyperlink>
    </w:p>
    <w:p w:rsidR="008B765B" w:rsidRDefault="008B765B" w:rsidP="008B76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304FA4">
        <w:rPr>
          <w:rFonts w:ascii="Times New Roman" w:hAnsi="Times New Roman" w:cs="Times New Roman"/>
          <w:sz w:val="26"/>
          <w:szCs w:val="26"/>
        </w:rPr>
        <w:t>msdn.microsoft.com</w:t>
      </w:r>
    </w:p>
    <w:p w:rsidR="00304FA4" w:rsidRDefault="00D55649" w:rsidP="00304F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hyperlink r:id="rId23" w:history="1">
        <w:r w:rsidR="00304FA4" w:rsidRPr="00EB7334">
          <w:rPr>
            <w:rStyle w:val="Hyperlink"/>
            <w:rFonts w:ascii="Times New Roman" w:hAnsi="Times New Roman" w:cs="Times New Roman"/>
            <w:sz w:val="26"/>
            <w:szCs w:val="26"/>
          </w:rPr>
          <w:t>https://www.codecademy.com/learn</w:t>
        </w:r>
      </w:hyperlink>
    </w:p>
    <w:p w:rsidR="00304FA4" w:rsidRPr="00304FA4" w:rsidRDefault="00D55649" w:rsidP="00304F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hyperlink r:id="rId24" w:history="1">
        <w:r w:rsidR="00304FA4" w:rsidRPr="00304FA4">
          <w:rPr>
            <w:rStyle w:val="Hyperlink"/>
            <w:rFonts w:ascii="Times New Roman" w:hAnsi="Times New Roman" w:cs="Times New Roman"/>
            <w:sz w:val="26"/>
            <w:szCs w:val="26"/>
          </w:rPr>
          <w:t>http://www.learnvisualstudio.net/free/visual-basic-training/</w:t>
        </w:r>
      </w:hyperlink>
    </w:p>
    <w:p w:rsidR="00304FA4" w:rsidRPr="00304FA4" w:rsidRDefault="00D55649" w:rsidP="00304FA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hyperlink r:id="rId25" w:history="1">
        <w:r w:rsidR="00304FA4" w:rsidRPr="00304FA4">
          <w:rPr>
            <w:rStyle w:val="Hyperlink"/>
            <w:rFonts w:ascii="Times New Roman" w:hAnsi="Times New Roman" w:cs="Times New Roman"/>
            <w:sz w:val="26"/>
            <w:szCs w:val="26"/>
          </w:rPr>
          <w:t>http://www.tutorialspoint.com/vb.net/</w:t>
        </w:r>
      </w:hyperlink>
    </w:p>
    <w:p w:rsidR="00304FA4" w:rsidRPr="008B765B" w:rsidRDefault="00D55649" w:rsidP="00304FA4">
      <w:pPr>
        <w:pStyle w:val="ListParagraph"/>
        <w:numPr>
          <w:ilvl w:val="0"/>
          <w:numId w:val="15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hyperlink r:id="rId26" w:history="1">
        <w:r w:rsidR="00304FA4" w:rsidRPr="00304FA4">
          <w:rPr>
            <w:rStyle w:val="Hyperlink"/>
            <w:rFonts w:ascii="Times New Roman" w:hAnsi="Times New Roman" w:cs="Times New Roman"/>
            <w:sz w:val="26"/>
            <w:szCs w:val="26"/>
          </w:rPr>
          <w:t>http://www.vbtutor.net/</w:t>
        </w:r>
      </w:hyperlink>
    </w:p>
    <w:p w:rsidR="00304FA4" w:rsidRDefault="00304FA4" w:rsidP="00304FA4">
      <w:pPr>
        <w:pStyle w:val="ListParagraph"/>
        <w:ind w:left="1068"/>
        <w:rPr>
          <w:rFonts w:ascii="Times New Roman" w:hAnsi="Times New Roman" w:cs="Times New Roman"/>
          <w:sz w:val="26"/>
          <w:szCs w:val="26"/>
        </w:rPr>
      </w:pPr>
    </w:p>
    <w:p w:rsidR="00304FA4" w:rsidRDefault="00304FA4" w:rsidP="00304FA4">
      <w:pPr>
        <w:rPr>
          <w:rFonts w:ascii="Times New Roman" w:hAnsi="Times New Roman" w:cs="Times New Roman"/>
          <w:sz w:val="26"/>
          <w:szCs w:val="26"/>
        </w:rPr>
      </w:pPr>
    </w:p>
    <w:p w:rsidR="00304FA4" w:rsidRDefault="00304FA4" w:rsidP="00304FA4">
      <w:pPr>
        <w:rPr>
          <w:rFonts w:ascii="Times New Roman" w:hAnsi="Times New Roman" w:cs="Times New Roman"/>
          <w:sz w:val="26"/>
          <w:szCs w:val="26"/>
        </w:rPr>
      </w:pPr>
    </w:p>
    <w:p w:rsidR="00304FA4" w:rsidRDefault="00304FA4" w:rsidP="00304FA4">
      <w:pPr>
        <w:rPr>
          <w:rFonts w:ascii="Times New Roman" w:hAnsi="Times New Roman" w:cs="Times New Roman"/>
          <w:sz w:val="26"/>
          <w:szCs w:val="26"/>
        </w:rPr>
      </w:pPr>
    </w:p>
    <w:p w:rsidR="00304FA4" w:rsidRDefault="00304FA4" w:rsidP="00304FA4">
      <w:pPr>
        <w:rPr>
          <w:rFonts w:ascii="Times New Roman" w:hAnsi="Times New Roman" w:cs="Times New Roman"/>
          <w:sz w:val="26"/>
          <w:szCs w:val="26"/>
        </w:rPr>
      </w:pPr>
    </w:p>
    <w:p w:rsidR="00304FA4" w:rsidRPr="00304FA4" w:rsidRDefault="00304FA4" w:rsidP="00304FA4">
      <w:pPr>
        <w:rPr>
          <w:rFonts w:ascii="Times New Roman" w:hAnsi="Times New Roman" w:cs="Times New Roman"/>
          <w:sz w:val="26"/>
          <w:szCs w:val="26"/>
        </w:rPr>
      </w:pPr>
    </w:p>
    <w:p w:rsidR="00304FA4" w:rsidRDefault="00304FA4" w:rsidP="001E1BC4">
      <w:pPr>
        <w:rPr>
          <w:rFonts w:ascii="Times New Roman" w:hAnsi="Times New Roman" w:cs="Times New Roman"/>
          <w:sz w:val="26"/>
          <w:szCs w:val="26"/>
        </w:rPr>
      </w:pPr>
    </w:p>
    <w:p w:rsidR="00304FA4" w:rsidRDefault="00304FA4" w:rsidP="001E1BC4">
      <w:pPr>
        <w:rPr>
          <w:rFonts w:ascii="Times New Roman" w:hAnsi="Times New Roman" w:cs="Times New Roman"/>
          <w:sz w:val="26"/>
          <w:szCs w:val="26"/>
        </w:rPr>
      </w:pPr>
    </w:p>
    <w:p w:rsidR="00304FA4" w:rsidRDefault="00304FA4" w:rsidP="001E1BC4">
      <w:pPr>
        <w:rPr>
          <w:rFonts w:ascii="Times New Roman" w:hAnsi="Times New Roman" w:cs="Times New Roman"/>
          <w:sz w:val="26"/>
          <w:szCs w:val="26"/>
        </w:rPr>
      </w:pPr>
    </w:p>
    <w:p w:rsidR="00304FA4" w:rsidRDefault="00304FA4" w:rsidP="001E1BC4">
      <w:pPr>
        <w:rPr>
          <w:rFonts w:ascii="Times New Roman" w:hAnsi="Times New Roman" w:cs="Times New Roman"/>
          <w:sz w:val="26"/>
          <w:szCs w:val="26"/>
        </w:rPr>
      </w:pPr>
    </w:p>
    <w:p w:rsidR="00304FA4" w:rsidRDefault="00304FA4" w:rsidP="001E1BC4">
      <w:pPr>
        <w:rPr>
          <w:rFonts w:ascii="Times New Roman" w:hAnsi="Times New Roman" w:cs="Times New Roman"/>
          <w:sz w:val="26"/>
          <w:szCs w:val="26"/>
        </w:rPr>
      </w:pPr>
    </w:p>
    <w:p w:rsidR="00304FA4" w:rsidRPr="001E1BC4" w:rsidRDefault="00304FA4" w:rsidP="00304FA4">
      <w:pPr>
        <w:rPr>
          <w:rFonts w:ascii="Times New Roman" w:hAnsi="Times New Roman" w:cs="Times New Roman"/>
          <w:sz w:val="26"/>
          <w:szCs w:val="26"/>
        </w:rPr>
      </w:pPr>
    </w:p>
    <w:sectPr w:rsidR="00304FA4" w:rsidRPr="001E1BC4" w:rsidSect="00D556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67D" w:rsidRDefault="0017067D">
      <w:pPr>
        <w:spacing w:after="0" w:line="240" w:lineRule="auto"/>
      </w:pPr>
      <w:r>
        <w:separator/>
      </w:r>
    </w:p>
  </w:endnote>
  <w:endnote w:type="continuationSeparator" w:id="1">
    <w:p w:rsidR="0017067D" w:rsidRDefault="0017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785695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11CD6" w:rsidRDefault="00D5564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A272A2">
          <w:instrText xml:space="preserve"> PAGE   \* MERGEFORMAT </w:instrText>
        </w:r>
        <w:r>
          <w:fldChar w:fldCharType="separate"/>
        </w:r>
        <w:r w:rsidR="005B2B4F">
          <w:rPr>
            <w:noProof/>
          </w:rPr>
          <w:t>13</w:t>
        </w:r>
        <w:r>
          <w:rPr>
            <w:noProof/>
          </w:rPr>
          <w:fldChar w:fldCharType="end"/>
        </w:r>
        <w:r w:rsidR="00A272A2">
          <w:t xml:space="preserve"> | </w:t>
        </w:r>
        <w:r w:rsidR="00A272A2">
          <w:rPr>
            <w:color w:val="7F7F7F" w:themeColor="background1" w:themeShade="7F"/>
            <w:spacing w:val="60"/>
          </w:rPr>
          <w:t>Page</w:t>
        </w:r>
      </w:p>
    </w:sdtContent>
  </w:sdt>
  <w:p w:rsidR="00711CD6" w:rsidRDefault="001706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67D" w:rsidRDefault="0017067D">
      <w:pPr>
        <w:spacing w:after="0" w:line="240" w:lineRule="auto"/>
      </w:pPr>
      <w:r>
        <w:separator/>
      </w:r>
    </w:p>
  </w:footnote>
  <w:footnote w:type="continuationSeparator" w:id="1">
    <w:p w:rsidR="0017067D" w:rsidRDefault="00170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9F71CDF"/>
    <w:multiLevelType w:val="hybridMultilevel"/>
    <w:tmpl w:val="E1EEFAB0"/>
    <w:lvl w:ilvl="0" w:tplc="FB50E9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C6172"/>
    <w:multiLevelType w:val="hybridMultilevel"/>
    <w:tmpl w:val="BEAA1DA8"/>
    <w:lvl w:ilvl="0" w:tplc="3490F1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A65546B"/>
    <w:multiLevelType w:val="hybridMultilevel"/>
    <w:tmpl w:val="6ADE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D773B7"/>
    <w:rsid w:val="000533C4"/>
    <w:rsid w:val="00070C4E"/>
    <w:rsid w:val="00162796"/>
    <w:rsid w:val="0017067D"/>
    <w:rsid w:val="001E1BC4"/>
    <w:rsid w:val="00232329"/>
    <w:rsid w:val="00284B33"/>
    <w:rsid w:val="002A1523"/>
    <w:rsid w:val="002D45B9"/>
    <w:rsid w:val="00304FA4"/>
    <w:rsid w:val="0033428D"/>
    <w:rsid w:val="00343D47"/>
    <w:rsid w:val="00347E8E"/>
    <w:rsid w:val="00363295"/>
    <w:rsid w:val="00430F61"/>
    <w:rsid w:val="00500304"/>
    <w:rsid w:val="00547794"/>
    <w:rsid w:val="005B2B4F"/>
    <w:rsid w:val="0062551F"/>
    <w:rsid w:val="006C203C"/>
    <w:rsid w:val="006C5C0F"/>
    <w:rsid w:val="006D29F2"/>
    <w:rsid w:val="007400D7"/>
    <w:rsid w:val="00825536"/>
    <w:rsid w:val="0083593D"/>
    <w:rsid w:val="00843A35"/>
    <w:rsid w:val="008B765B"/>
    <w:rsid w:val="008F4C40"/>
    <w:rsid w:val="00917498"/>
    <w:rsid w:val="00970282"/>
    <w:rsid w:val="009761F0"/>
    <w:rsid w:val="009C0B12"/>
    <w:rsid w:val="00A03026"/>
    <w:rsid w:val="00A272A2"/>
    <w:rsid w:val="00A3771C"/>
    <w:rsid w:val="00C62A42"/>
    <w:rsid w:val="00C7515C"/>
    <w:rsid w:val="00C779BB"/>
    <w:rsid w:val="00CA5A02"/>
    <w:rsid w:val="00CA7D86"/>
    <w:rsid w:val="00CD032F"/>
    <w:rsid w:val="00D36E43"/>
    <w:rsid w:val="00D55649"/>
    <w:rsid w:val="00D773B7"/>
    <w:rsid w:val="00D902C2"/>
    <w:rsid w:val="00E63FBF"/>
    <w:rsid w:val="00EB34E0"/>
    <w:rsid w:val="00F16E07"/>
    <w:rsid w:val="00F35DD3"/>
    <w:rsid w:val="00F901D0"/>
    <w:rsid w:val="00FE0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3B7"/>
    <w:pPr>
      <w:spacing w:after="200" w:line="276" w:lineRule="auto"/>
    </w:pPr>
    <w:rPr>
      <w:lang w:val="ro-RO" w:eastAsia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649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649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649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649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649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649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649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649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649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56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64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64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55649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D5564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64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64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64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64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649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6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6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6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5564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5564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55649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D55649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5564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56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64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649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D5564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56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55649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5649"/>
    <w:pPr>
      <w:spacing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55649"/>
    <w:pPr>
      <w:outlineLvl w:val="9"/>
    </w:pPr>
  </w:style>
  <w:style w:type="paragraph" w:styleId="NoSpacing">
    <w:name w:val="No Spacing"/>
    <w:uiPriority w:val="1"/>
    <w:qFormat/>
    <w:rsid w:val="00D556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5649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D773B7"/>
  </w:style>
  <w:style w:type="paragraph" w:styleId="Footer">
    <w:name w:val="footer"/>
    <w:basedOn w:val="Normal"/>
    <w:link w:val="FooterChar"/>
    <w:uiPriority w:val="99"/>
    <w:rsid w:val="00D773B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73B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773B7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773B7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773B7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04FA4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B4F"/>
    <w:rPr>
      <w:rFonts w:ascii="Tahoma" w:hAnsi="Tahoma" w:cs="Tahoma"/>
      <w:sz w:val="16"/>
      <w:szCs w:val="16"/>
      <w:lang w:val="ro-RO"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vbtutor.net/" TargetMode="External"/><Relationship Id="rId3" Type="http://schemas.openxmlformats.org/officeDocument/2006/relationships/styles" Target="styles.xml"/><Relationship Id="rId21" Type="http://schemas.openxmlformats.org/officeDocument/2006/relationships/hyperlink" Target="http://dev.mysql.com/doc/refman/5.7/en/tutorial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tutorialspoint.com/vb.ne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eed.usv.ro/~ovidiug/contentPAG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learnvisualstudio.net/free/visual-basic-trainin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codecademy.com/learn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://stackoverflow.com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dum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359</TotalTime>
  <Pages>13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Hreceniuc</dc:creator>
  <cp:keywords/>
  <cp:lastModifiedBy>adico</cp:lastModifiedBy>
  <cp:revision>23</cp:revision>
  <cp:lastPrinted>2016-06-06T13:08:00Z</cp:lastPrinted>
  <dcterms:created xsi:type="dcterms:W3CDTF">2016-05-17T17:37:00Z</dcterms:created>
  <dcterms:modified xsi:type="dcterms:W3CDTF">2016-06-10T16:58:00Z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